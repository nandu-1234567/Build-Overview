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2"/>
              <w:szCs w:val="5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764BD784-59CC-47E1-99D2-8476A1D56A14}"/>
            <w:text/>
          </w:sdtPr>
          <w:sdtContent>
            <w:p w:rsidR="006703D0" w:rsidRDefault="005748BF">
              <w:pPr>
                <w:pStyle w:val="Publishwithline"/>
              </w:pPr>
              <w:r w:rsidRPr="005748BF">
                <w:rPr>
                  <w:color w:val="FF0000"/>
                  <w:sz w:val="52"/>
                  <w:szCs w:val="52"/>
                </w:rPr>
                <w:t>BUILD OVERVIEW</w:t>
              </w:r>
            </w:p>
          </w:sdtContent>
        </w:sdt>
        <w:p w:rsidR="006703D0" w:rsidRDefault="006703D0">
          <w:pPr>
            <w:pStyle w:val="underline"/>
          </w:pPr>
        </w:p>
        <w:p w:rsidR="006703D0" w:rsidRDefault="00400ADD">
          <w:pPr>
            <w:pStyle w:val="PadderBetweenControlandBody"/>
          </w:pPr>
        </w:p>
      </w:sdtContent>
    </w:sdt>
    <w:p w:rsidR="006703D0" w:rsidRDefault="005748BF">
      <w:pPr>
        <w:rPr>
          <w:color w:val="7030A0"/>
          <w:sz w:val="36"/>
          <w:szCs w:val="36"/>
        </w:rPr>
      </w:pPr>
      <w:r w:rsidRPr="005748BF">
        <w:rPr>
          <w:color w:val="7030A0"/>
          <w:sz w:val="36"/>
          <w:szCs w:val="36"/>
        </w:rPr>
        <w:t xml:space="preserve">Software Development Life Cycle </w:t>
      </w:r>
      <w:proofErr w:type="gramStart"/>
      <w:r w:rsidRPr="005748BF">
        <w:rPr>
          <w:color w:val="7030A0"/>
          <w:sz w:val="36"/>
          <w:szCs w:val="36"/>
        </w:rPr>
        <w:t>Phases :</w:t>
      </w:r>
      <w:proofErr w:type="gramEnd"/>
    </w:p>
    <w:p w:rsidR="005748BF" w:rsidRPr="005748BF" w:rsidRDefault="005748BF" w:rsidP="005748B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748BF">
        <w:rPr>
          <w:sz w:val="36"/>
          <w:szCs w:val="36"/>
        </w:rPr>
        <w:t>Planning</w:t>
      </w:r>
    </w:p>
    <w:p w:rsidR="005748BF" w:rsidRPr="005748BF" w:rsidRDefault="005748BF" w:rsidP="005748B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748BF">
        <w:rPr>
          <w:sz w:val="36"/>
          <w:szCs w:val="36"/>
        </w:rPr>
        <w:t>Requirements Analysis</w:t>
      </w:r>
    </w:p>
    <w:p w:rsidR="005748BF" w:rsidRPr="005748BF" w:rsidRDefault="005748BF" w:rsidP="005748B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748BF">
        <w:rPr>
          <w:sz w:val="36"/>
          <w:szCs w:val="36"/>
        </w:rPr>
        <w:t>Design</w:t>
      </w:r>
    </w:p>
    <w:p w:rsidR="005748BF" w:rsidRPr="005748BF" w:rsidRDefault="005748BF" w:rsidP="005748B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748BF">
        <w:rPr>
          <w:sz w:val="36"/>
          <w:szCs w:val="36"/>
        </w:rPr>
        <w:t>Implementation</w:t>
      </w:r>
    </w:p>
    <w:p w:rsidR="005748BF" w:rsidRPr="005748BF" w:rsidRDefault="005748BF" w:rsidP="005748B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748BF">
        <w:rPr>
          <w:sz w:val="36"/>
          <w:szCs w:val="36"/>
        </w:rPr>
        <w:t>Testing</w:t>
      </w:r>
    </w:p>
    <w:p w:rsidR="005748BF" w:rsidRPr="005748BF" w:rsidRDefault="005748BF" w:rsidP="005748B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748BF">
        <w:rPr>
          <w:sz w:val="36"/>
          <w:szCs w:val="36"/>
        </w:rPr>
        <w:t>Deployment</w:t>
      </w:r>
    </w:p>
    <w:p w:rsidR="005748BF" w:rsidRPr="005748BF" w:rsidRDefault="005748BF" w:rsidP="005748B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5748BF">
        <w:rPr>
          <w:sz w:val="36"/>
          <w:szCs w:val="36"/>
        </w:rPr>
        <w:t>Maintainance</w:t>
      </w:r>
      <w:proofErr w:type="spellEnd"/>
    </w:p>
    <w:p w:rsidR="005748BF" w:rsidRPr="005748BF" w:rsidRDefault="005748BF">
      <w:pPr>
        <w:rPr>
          <w:color w:val="7030A0"/>
          <w:sz w:val="36"/>
          <w:szCs w:val="36"/>
        </w:rPr>
      </w:pPr>
      <w:r w:rsidRPr="005748BF">
        <w:rPr>
          <w:color w:val="7030A0"/>
          <w:sz w:val="36"/>
          <w:szCs w:val="36"/>
        </w:rPr>
        <w:t xml:space="preserve">Build </w:t>
      </w:r>
      <w:proofErr w:type="gramStart"/>
      <w:r w:rsidRPr="005748BF">
        <w:rPr>
          <w:color w:val="7030A0"/>
          <w:sz w:val="36"/>
          <w:szCs w:val="36"/>
        </w:rPr>
        <w:t>Tools :</w:t>
      </w:r>
      <w:proofErr w:type="gramEnd"/>
    </w:p>
    <w:p w:rsidR="005748BF" w:rsidRPr="005748BF" w:rsidRDefault="005748BF">
      <w:pPr>
        <w:rPr>
          <w:color w:val="00B050"/>
          <w:sz w:val="36"/>
          <w:szCs w:val="36"/>
        </w:rPr>
      </w:pPr>
      <w:r w:rsidRPr="005748BF">
        <w:rPr>
          <w:color w:val="00B050"/>
          <w:sz w:val="36"/>
          <w:szCs w:val="36"/>
        </w:rPr>
        <w:t xml:space="preserve">Key </w:t>
      </w:r>
      <w:proofErr w:type="gramStart"/>
      <w:r w:rsidRPr="005748BF">
        <w:rPr>
          <w:color w:val="00B050"/>
          <w:sz w:val="36"/>
          <w:szCs w:val="36"/>
        </w:rPr>
        <w:t>Functions :</w:t>
      </w:r>
      <w:proofErr w:type="gramEnd"/>
    </w:p>
    <w:p w:rsidR="005748BF" w:rsidRPr="005748BF" w:rsidRDefault="005748BF" w:rsidP="005748B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748BF">
        <w:rPr>
          <w:sz w:val="36"/>
          <w:szCs w:val="36"/>
        </w:rPr>
        <w:t>Compiling Source Code</w:t>
      </w:r>
    </w:p>
    <w:p w:rsidR="005748BF" w:rsidRPr="005748BF" w:rsidRDefault="005748BF" w:rsidP="005748B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748BF">
        <w:rPr>
          <w:sz w:val="36"/>
          <w:szCs w:val="36"/>
        </w:rPr>
        <w:t>Packaging Binaries</w:t>
      </w:r>
    </w:p>
    <w:p w:rsidR="005748BF" w:rsidRPr="005748BF" w:rsidRDefault="005748BF" w:rsidP="005748B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748BF">
        <w:rPr>
          <w:sz w:val="36"/>
          <w:szCs w:val="36"/>
        </w:rPr>
        <w:t>Running Tests</w:t>
      </w:r>
    </w:p>
    <w:p w:rsidR="005748BF" w:rsidRPr="005748BF" w:rsidRDefault="005748BF" w:rsidP="005748B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748BF">
        <w:rPr>
          <w:sz w:val="36"/>
          <w:szCs w:val="36"/>
        </w:rPr>
        <w:t>Deploying Applications</w:t>
      </w:r>
    </w:p>
    <w:p w:rsidR="005748BF" w:rsidRPr="005748BF" w:rsidRDefault="005748BF">
      <w:pPr>
        <w:rPr>
          <w:color w:val="00B050"/>
          <w:sz w:val="36"/>
          <w:szCs w:val="36"/>
        </w:rPr>
      </w:pPr>
      <w:proofErr w:type="gramStart"/>
      <w:r w:rsidRPr="005748BF">
        <w:rPr>
          <w:color w:val="00B050"/>
          <w:sz w:val="36"/>
          <w:szCs w:val="36"/>
        </w:rPr>
        <w:t>Benefits :</w:t>
      </w:r>
      <w:proofErr w:type="gramEnd"/>
    </w:p>
    <w:p w:rsidR="005748BF" w:rsidRDefault="005748BF" w:rsidP="005748B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48BF">
        <w:rPr>
          <w:sz w:val="36"/>
          <w:szCs w:val="36"/>
        </w:rPr>
        <w:t xml:space="preserve">Automation </w:t>
      </w:r>
    </w:p>
    <w:p w:rsidR="005748BF" w:rsidRDefault="005748BF" w:rsidP="005748B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Dependency Management</w:t>
      </w:r>
    </w:p>
    <w:p w:rsidR="005748BF" w:rsidRDefault="005748BF" w:rsidP="005748B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Consistency</w:t>
      </w:r>
    </w:p>
    <w:p w:rsidR="005748BF" w:rsidRPr="005748BF" w:rsidRDefault="005748BF" w:rsidP="005748BF">
      <w:pPr>
        <w:rPr>
          <w:color w:val="00B050"/>
          <w:sz w:val="36"/>
          <w:szCs w:val="36"/>
        </w:rPr>
      </w:pPr>
      <w:proofErr w:type="gramStart"/>
      <w:r w:rsidRPr="005748BF">
        <w:rPr>
          <w:color w:val="00B050"/>
          <w:sz w:val="36"/>
          <w:szCs w:val="36"/>
        </w:rPr>
        <w:t>Environments :</w:t>
      </w:r>
      <w:proofErr w:type="gramEnd"/>
    </w:p>
    <w:p w:rsidR="005748BF" w:rsidRDefault="005748BF" w:rsidP="005748B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Development</w:t>
      </w:r>
    </w:p>
    <w:p w:rsidR="005748BF" w:rsidRDefault="005748BF" w:rsidP="005748B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Staging</w:t>
      </w:r>
    </w:p>
    <w:p w:rsidR="005748BF" w:rsidRDefault="005748BF" w:rsidP="005748B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Production</w:t>
      </w:r>
    </w:p>
    <w:p w:rsidR="005748BF" w:rsidRPr="00431227" w:rsidRDefault="00431227" w:rsidP="005748BF">
      <w:pPr>
        <w:rPr>
          <w:color w:val="7030A0"/>
          <w:sz w:val="36"/>
          <w:szCs w:val="36"/>
        </w:rPr>
      </w:pPr>
      <w:r w:rsidRPr="00431227">
        <w:rPr>
          <w:color w:val="7030A0"/>
          <w:sz w:val="36"/>
          <w:szCs w:val="36"/>
        </w:rPr>
        <w:t xml:space="preserve">Build Tool Process in Software </w:t>
      </w:r>
      <w:proofErr w:type="gramStart"/>
      <w:r w:rsidRPr="00431227">
        <w:rPr>
          <w:color w:val="7030A0"/>
          <w:sz w:val="36"/>
          <w:szCs w:val="36"/>
        </w:rPr>
        <w:t>Development :</w:t>
      </w:r>
      <w:proofErr w:type="gramEnd"/>
    </w:p>
    <w:p w:rsidR="00431227" w:rsidRDefault="00431227" w:rsidP="0043122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Identify Need for automation</w:t>
      </w:r>
    </w:p>
    <w:p w:rsidR="00431227" w:rsidRDefault="00431227" w:rsidP="0043122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Select Appropriate Build Tool</w:t>
      </w:r>
    </w:p>
    <w:p w:rsidR="00431227" w:rsidRDefault="00431227" w:rsidP="0043122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Automate Code Conversion</w:t>
      </w:r>
    </w:p>
    <w:p w:rsidR="00431227" w:rsidRDefault="00431227" w:rsidP="0043122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Streamline Development Workflow</w:t>
      </w:r>
    </w:p>
    <w:p w:rsidR="00431227" w:rsidRDefault="00431227" w:rsidP="0043122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Enhance Productivity</w:t>
      </w:r>
    </w:p>
    <w:p w:rsidR="00431227" w:rsidRDefault="00431227" w:rsidP="0043122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Maintain Consistency</w:t>
      </w:r>
    </w:p>
    <w:p w:rsidR="00431227" w:rsidRDefault="00431227" w:rsidP="0043122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Ensure Quality</w:t>
      </w:r>
    </w:p>
    <w:p w:rsidR="002538E4" w:rsidRPr="002538E4" w:rsidRDefault="002538E4" w:rsidP="002538E4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Code </w:t>
      </w:r>
      <w:proofErr w:type="gramStart"/>
      <w:r>
        <w:rPr>
          <w:color w:val="7030A0"/>
          <w:sz w:val="36"/>
          <w:szCs w:val="36"/>
        </w:rPr>
        <w:t>Build</w:t>
      </w:r>
      <w:r w:rsidRPr="002538E4">
        <w:rPr>
          <w:color w:val="7030A0"/>
          <w:sz w:val="36"/>
          <w:szCs w:val="36"/>
        </w:rPr>
        <w:t xml:space="preserve"> :</w:t>
      </w:r>
      <w:proofErr w:type="gramEnd"/>
    </w:p>
    <w:p w:rsidR="002538E4" w:rsidRPr="002538E4" w:rsidRDefault="002538E4" w:rsidP="002538E4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2538E4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The build process converts raw source code into an executable program that a computer can </w:t>
      </w:r>
      <w:proofErr w:type="spellStart"/>
      <w:r w:rsidRPr="002538E4">
        <w:rPr>
          <w:rFonts w:ascii="Arial" w:hAnsi="Arial" w:cs="Arial"/>
          <w:color w:val="0A0A0A"/>
          <w:sz w:val="36"/>
          <w:szCs w:val="36"/>
          <w:shd w:val="clear" w:color="auto" w:fill="FFFFFF"/>
        </w:rPr>
        <w:t>run.It</w:t>
      </w:r>
      <w:proofErr w:type="spellEnd"/>
      <w:r w:rsidRPr="002538E4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is the technical compilation and linking phase that focuses on creating functional, low-level program files.</w:t>
      </w:r>
      <w:r w:rsidRPr="002538E4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 </w:t>
      </w:r>
    </w:p>
    <w:p w:rsidR="002538E4" w:rsidRPr="002538E4" w:rsidRDefault="002538E4" w:rsidP="002538E4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538E4">
        <w:rPr>
          <w:rFonts w:ascii="Arial" w:eastAsia="Times New Roman" w:hAnsi="Arial" w:cs="Arial"/>
          <w:color w:val="0A0A0A"/>
          <w:sz w:val="36"/>
          <w:szCs w:val="36"/>
        </w:rPr>
        <w:t>This process includes:</w:t>
      </w:r>
    </w:p>
    <w:p w:rsidR="002538E4" w:rsidRPr="002538E4" w:rsidRDefault="002538E4" w:rsidP="002538E4">
      <w:pPr>
        <w:pStyle w:val="ListParagraph"/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538E4">
        <w:rPr>
          <w:rFonts w:ascii="Arial" w:eastAsia="Times New Roman" w:hAnsi="Arial" w:cs="Arial"/>
          <w:color w:val="0A0A0A"/>
          <w:sz w:val="36"/>
          <w:szCs w:val="36"/>
        </w:rPr>
        <w:t xml:space="preserve">Compiling source code files into machine code or </w:t>
      </w:r>
      <w:proofErr w:type="spellStart"/>
      <w:r w:rsidRPr="002538E4">
        <w:rPr>
          <w:rFonts w:ascii="Arial" w:eastAsia="Times New Roman" w:hAnsi="Arial" w:cs="Arial"/>
          <w:color w:val="0A0A0A"/>
          <w:sz w:val="36"/>
          <w:szCs w:val="36"/>
        </w:rPr>
        <w:t>bytecode</w:t>
      </w:r>
      <w:proofErr w:type="spellEnd"/>
      <w:r w:rsidRPr="002538E4">
        <w:rPr>
          <w:rFonts w:ascii="Arial" w:eastAsia="Times New Roman" w:hAnsi="Arial" w:cs="Arial"/>
          <w:color w:val="0A0A0A"/>
          <w:sz w:val="36"/>
          <w:szCs w:val="36"/>
        </w:rPr>
        <w:t>.</w:t>
      </w:r>
    </w:p>
    <w:p w:rsidR="002538E4" w:rsidRPr="002538E4" w:rsidRDefault="002538E4" w:rsidP="002538E4">
      <w:pPr>
        <w:pStyle w:val="ListParagraph"/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538E4">
        <w:rPr>
          <w:rFonts w:ascii="Arial" w:eastAsia="Times New Roman" w:hAnsi="Arial" w:cs="Arial"/>
          <w:color w:val="0A0A0A"/>
          <w:sz w:val="36"/>
          <w:szCs w:val="36"/>
        </w:rPr>
        <w:t>Linking the compiled code with other pieces of code and libraries to create a single executable file.</w:t>
      </w:r>
    </w:p>
    <w:p w:rsidR="002538E4" w:rsidRDefault="002538E4" w:rsidP="002538E4">
      <w:pPr>
        <w:pStyle w:val="ListParagraph"/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538E4">
        <w:rPr>
          <w:rFonts w:ascii="Arial" w:eastAsia="Times New Roman" w:hAnsi="Arial" w:cs="Arial"/>
          <w:color w:val="0A0A0A"/>
          <w:sz w:val="36"/>
          <w:szCs w:val="36"/>
        </w:rPr>
        <w:t>Checking for code errors and verifying that all dependencies function correctly.</w:t>
      </w:r>
    </w:p>
    <w:p w:rsidR="002538E4" w:rsidRPr="00D9049B" w:rsidRDefault="002538E4" w:rsidP="002538E4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7030A0"/>
          <w:sz w:val="36"/>
          <w:szCs w:val="36"/>
        </w:rPr>
      </w:pPr>
      <w:proofErr w:type="gramStart"/>
      <w:r w:rsidRPr="00D9049B">
        <w:rPr>
          <w:rFonts w:ascii="Arial" w:eastAsia="Times New Roman" w:hAnsi="Arial" w:cs="Arial"/>
          <w:color w:val="7030A0"/>
          <w:sz w:val="36"/>
          <w:szCs w:val="36"/>
        </w:rPr>
        <w:t>Packaging :</w:t>
      </w:r>
      <w:proofErr w:type="gramEnd"/>
    </w:p>
    <w:p w:rsidR="002538E4" w:rsidRDefault="002538E4" w:rsidP="002538E4">
      <w:pPr>
        <w:shd w:val="clear" w:color="auto" w:fill="FFFFFF"/>
        <w:spacing w:after="240" w:line="360" w:lineRule="atLeast"/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2538E4">
        <w:rPr>
          <w:rFonts w:ascii="Arial" w:hAnsi="Arial" w:cs="Arial"/>
          <w:color w:val="0A0A0A"/>
          <w:sz w:val="36"/>
          <w:szCs w:val="36"/>
          <w:shd w:val="clear" w:color="auto" w:fill="FFFFFF"/>
        </w:rPr>
        <w:t>The packaging process bundles the built program with all other necessary components into a single, distributable artifact. The goal is to create a complete, ready-to-install bundle that includes everything required to run the software in a target environment.</w:t>
      </w:r>
      <w:r w:rsidRPr="002538E4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 </w:t>
      </w:r>
    </w:p>
    <w:p w:rsidR="002538E4" w:rsidRPr="002538E4" w:rsidRDefault="002538E4" w:rsidP="002538E4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538E4">
        <w:rPr>
          <w:rFonts w:ascii="Arial" w:eastAsia="Times New Roman" w:hAnsi="Arial" w:cs="Arial"/>
          <w:color w:val="0A0A0A"/>
          <w:sz w:val="36"/>
          <w:szCs w:val="36"/>
        </w:rPr>
        <w:t>This includes: </w:t>
      </w:r>
    </w:p>
    <w:p w:rsidR="002538E4" w:rsidRPr="002538E4" w:rsidRDefault="002538E4" w:rsidP="002538E4">
      <w:pPr>
        <w:pStyle w:val="ListParagraph"/>
        <w:numPr>
          <w:ilvl w:val="0"/>
          <w:numId w:val="10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538E4">
        <w:rPr>
          <w:rFonts w:ascii="Arial" w:eastAsia="Times New Roman" w:hAnsi="Arial" w:cs="Arial"/>
          <w:color w:val="0A0A0A"/>
          <w:sz w:val="36"/>
          <w:szCs w:val="36"/>
        </w:rPr>
        <w:t>The compiled code from the build process.</w:t>
      </w:r>
    </w:p>
    <w:p w:rsidR="002538E4" w:rsidRPr="002538E4" w:rsidRDefault="002538E4" w:rsidP="002538E4">
      <w:pPr>
        <w:pStyle w:val="ListParagraph"/>
        <w:numPr>
          <w:ilvl w:val="0"/>
          <w:numId w:val="10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538E4">
        <w:rPr>
          <w:rFonts w:ascii="Arial" w:eastAsia="Times New Roman" w:hAnsi="Arial" w:cs="Arial"/>
          <w:color w:val="0A0A0A"/>
          <w:sz w:val="36"/>
          <w:szCs w:val="36"/>
        </w:rPr>
        <w:t>Configuration files (.</w:t>
      </w:r>
      <w:proofErr w:type="spellStart"/>
      <w:r w:rsidRPr="002538E4">
        <w:rPr>
          <w:rFonts w:ascii="Arial" w:eastAsia="Times New Roman" w:hAnsi="Arial" w:cs="Arial"/>
          <w:color w:val="0A0A0A"/>
          <w:sz w:val="36"/>
          <w:szCs w:val="36"/>
        </w:rPr>
        <w:t>yml</w:t>
      </w:r>
      <w:proofErr w:type="spellEnd"/>
      <w:r w:rsidRPr="002538E4">
        <w:rPr>
          <w:rFonts w:ascii="Arial" w:eastAsia="Times New Roman" w:hAnsi="Arial" w:cs="Arial"/>
          <w:color w:val="0A0A0A"/>
          <w:sz w:val="36"/>
          <w:szCs w:val="36"/>
        </w:rPr>
        <w:t>, .</w:t>
      </w:r>
      <w:proofErr w:type="spellStart"/>
      <w:r w:rsidRPr="002538E4">
        <w:rPr>
          <w:rFonts w:ascii="Arial" w:eastAsia="Times New Roman" w:hAnsi="Arial" w:cs="Arial"/>
          <w:color w:val="0A0A0A"/>
          <w:sz w:val="36"/>
          <w:szCs w:val="36"/>
        </w:rPr>
        <w:t>json</w:t>
      </w:r>
      <w:proofErr w:type="spellEnd"/>
      <w:r w:rsidRPr="002538E4">
        <w:rPr>
          <w:rFonts w:ascii="Arial" w:eastAsia="Times New Roman" w:hAnsi="Arial" w:cs="Arial"/>
          <w:color w:val="0A0A0A"/>
          <w:sz w:val="36"/>
          <w:szCs w:val="36"/>
        </w:rPr>
        <w:t>)</w:t>
      </w:r>
    </w:p>
    <w:p w:rsidR="002538E4" w:rsidRPr="002538E4" w:rsidRDefault="002538E4" w:rsidP="002538E4">
      <w:pPr>
        <w:pStyle w:val="ListParagraph"/>
        <w:numPr>
          <w:ilvl w:val="0"/>
          <w:numId w:val="10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538E4">
        <w:rPr>
          <w:rFonts w:ascii="Arial" w:eastAsia="Times New Roman" w:hAnsi="Arial" w:cs="Arial"/>
          <w:color w:val="0A0A0A"/>
          <w:sz w:val="36"/>
          <w:szCs w:val="36"/>
        </w:rPr>
        <w:t>Required libraries and scripts</w:t>
      </w:r>
    </w:p>
    <w:p w:rsidR="002538E4" w:rsidRPr="002538E4" w:rsidRDefault="002538E4" w:rsidP="002538E4">
      <w:pPr>
        <w:pStyle w:val="ListParagraph"/>
        <w:numPr>
          <w:ilvl w:val="0"/>
          <w:numId w:val="10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538E4">
        <w:rPr>
          <w:rFonts w:ascii="Arial" w:eastAsia="Times New Roman" w:hAnsi="Arial" w:cs="Arial"/>
          <w:color w:val="0A0A0A"/>
          <w:sz w:val="36"/>
          <w:szCs w:val="36"/>
        </w:rPr>
        <w:t>Documentation files</w:t>
      </w:r>
    </w:p>
    <w:p w:rsidR="002538E4" w:rsidRPr="002538E4" w:rsidRDefault="002538E4" w:rsidP="002538E4">
      <w:pPr>
        <w:pStyle w:val="ListParagraph"/>
        <w:numPr>
          <w:ilvl w:val="0"/>
          <w:numId w:val="10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2538E4">
        <w:rPr>
          <w:rFonts w:ascii="Arial" w:eastAsia="Times New Roman" w:hAnsi="Arial" w:cs="Arial"/>
          <w:color w:val="0A0A0A"/>
          <w:sz w:val="36"/>
          <w:szCs w:val="36"/>
        </w:rPr>
        <w:t>Any other assets vital for the software's operation</w:t>
      </w:r>
      <w:r w:rsidR="00D9049B">
        <w:rPr>
          <w:rFonts w:ascii="Arial" w:eastAsia="Times New Roman" w:hAnsi="Arial" w:cs="Arial"/>
          <w:color w:val="0A0A0A"/>
          <w:sz w:val="36"/>
          <w:szCs w:val="36"/>
        </w:rPr>
        <w:t>.</w:t>
      </w:r>
    </w:p>
    <w:p w:rsidR="002538E4" w:rsidRDefault="00D9049B" w:rsidP="002538E4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9049B">
        <w:rPr>
          <w:rFonts w:ascii="Arial" w:eastAsia="Times New Roman" w:hAnsi="Arial" w:cs="Arial"/>
          <w:color w:val="7030A0"/>
          <w:sz w:val="36"/>
          <w:szCs w:val="36"/>
        </w:rPr>
        <w:t xml:space="preserve">Build and package the </w:t>
      </w:r>
      <w:proofErr w:type="gramStart"/>
      <w:r w:rsidRPr="00D9049B">
        <w:rPr>
          <w:rFonts w:ascii="Arial" w:eastAsia="Times New Roman" w:hAnsi="Arial" w:cs="Arial"/>
          <w:color w:val="7030A0"/>
          <w:sz w:val="36"/>
          <w:szCs w:val="36"/>
        </w:rPr>
        <w:t>code</w:t>
      </w:r>
      <w:r>
        <w:rPr>
          <w:rFonts w:ascii="Arial" w:eastAsia="Times New Roman" w:hAnsi="Arial" w:cs="Arial"/>
          <w:color w:val="0A0A0A"/>
          <w:sz w:val="36"/>
          <w:szCs w:val="36"/>
        </w:rPr>
        <w:t xml:space="preserve"> :</w:t>
      </w:r>
      <w:proofErr w:type="gramEnd"/>
    </w:p>
    <w:p w:rsidR="00D9049B" w:rsidRPr="00D9049B" w:rsidRDefault="00D9049B" w:rsidP="00D9049B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9049B">
        <w:rPr>
          <w:rFonts w:ascii="Arial" w:eastAsia="Times New Roman" w:hAnsi="Arial" w:cs="Arial"/>
          <w:color w:val="0A0A0A"/>
          <w:sz w:val="36"/>
          <w:szCs w:val="36"/>
        </w:rPr>
        <w:t>The flow from development to deployment typically follows this sequence:</w:t>
      </w:r>
    </w:p>
    <w:p w:rsidR="00D9049B" w:rsidRPr="00D9049B" w:rsidRDefault="00D9049B" w:rsidP="00D9049B">
      <w:pPr>
        <w:pStyle w:val="ListParagraph"/>
        <w:numPr>
          <w:ilvl w:val="0"/>
          <w:numId w:val="11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9049B">
        <w:rPr>
          <w:rFonts w:ascii="Arial" w:eastAsia="Times New Roman" w:hAnsi="Arial" w:cs="Arial"/>
          <w:color w:val="0A0A0A"/>
          <w:sz w:val="36"/>
          <w:szCs w:val="36"/>
        </w:rPr>
        <w:t>Code: A developer writes source code.</w:t>
      </w:r>
    </w:p>
    <w:p w:rsidR="00D9049B" w:rsidRPr="00D9049B" w:rsidRDefault="00D9049B" w:rsidP="00D9049B">
      <w:pPr>
        <w:pStyle w:val="ListParagraph"/>
        <w:numPr>
          <w:ilvl w:val="0"/>
          <w:numId w:val="11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9049B">
        <w:rPr>
          <w:rFonts w:ascii="Arial" w:eastAsia="Times New Roman" w:hAnsi="Arial" w:cs="Arial"/>
          <w:color w:val="0A0A0A"/>
          <w:sz w:val="36"/>
          <w:szCs w:val="36"/>
        </w:rPr>
        <w:t>Build: A build tool compiles the code and runs tests.</w:t>
      </w:r>
    </w:p>
    <w:p w:rsidR="00D9049B" w:rsidRPr="00D9049B" w:rsidRDefault="00D9049B" w:rsidP="00D9049B">
      <w:pPr>
        <w:pStyle w:val="ListParagraph"/>
        <w:numPr>
          <w:ilvl w:val="0"/>
          <w:numId w:val="11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9049B">
        <w:rPr>
          <w:rFonts w:ascii="Arial" w:eastAsia="Times New Roman" w:hAnsi="Arial" w:cs="Arial"/>
          <w:color w:val="0A0A0A"/>
          <w:sz w:val="36"/>
          <w:szCs w:val="36"/>
        </w:rPr>
        <w:t>Package: The package manager creates the distributable artifact.</w:t>
      </w:r>
    </w:p>
    <w:p w:rsidR="00206170" w:rsidRPr="00206170" w:rsidRDefault="00D9049B" w:rsidP="002538E4">
      <w:pPr>
        <w:pStyle w:val="ListParagraph"/>
        <w:numPr>
          <w:ilvl w:val="0"/>
          <w:numId w:val="11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9049B">
        <w:rPr>
          <w:rFonts w:ascii="Arial" w:eastAsia="Times New Roman" w:hAnsi="Arial" w:cs="Arial"/>
          <w:color w:val="0A0A0A"/>
          <w:sz w:val="36"/>
          <w:szCs w:val="36"/>
        </w:rPr>
        <w:t xml:space="preserve">Deploy: The package is moved to a production </w:t>
      </w:r>
      <w:proofErr w:type="spellStart"/>
      <w:r w:rsidRPr="00D9049B">
        <w:rPr>
          <w:rFonts w:ascii="Arial" w:eastAsia="Times New Roman" w:hAnsi="Arial" w:cs="Arial"/>
          <w:color w:val="0A0A0A"/>
          <w:sz w:val="36"/>
          <w:szCs w:val="36"/>
        </w:rPr>
        <w:t>environm</w:t>
      </w:r>
      <w:r>
        <w:rPr>
          <w:rFonts w:ascii="Arial" w:eastAsia="Times New Roman" w:hAnsi="Arial" w:cs="Arial"/>
          <w:color w:val="0A0A0A"/>
          <w:sz w:val="36"/>
          <w:szCs w:val="36"/>
        </w:rPr>
        <w:t>e</w:t>
      </w:r>
      <w:proofErr w:type="spellEnd"/>
    </w:p>
    <w:p w:rsidR="00D9049B" w:rsidRDefault="00D9049B" w:rsidP="002538E4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D9049B" w:rsidRDefault="00D9049B" w:rsidP="002538E4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D9049B" w:rsidRDefault="00400ADD" w:rsidP="002538E4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72.75pt;margin-top:23.35pt;width:74.25pt;height:22.65pt;z-index:25167052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40" type="#_x0000_t32" style="position:absolute;margin-left:491.25pt;margin-top:14.4pt;width:110.25pt;height:48.7pt;flip:y;z-index:251671552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81.25pt;margin-top:14.35pt;width:91.5pt;height:31.55pt;z-index:251661312">
            <v:textbox>
              <w:txbxContent>
                <w:p w:rsidR="00D9049B" w:rsidRPr="00CC711C" w:rsidRDefault="00CC711C" w:rsidP="00D9049B">
                  <w:pPr>
                    <w:rPr>
                      <w:sz w:val="36"/>
                      <w:szCs w:val="36"/>
                    </w:rPr>
                  </w:pPr>
                  <w:r w:rsidRPr="00CC711C">
                    <w:rPr>
                      <w:sz w:val="36"/>
                      <w:szCs w:val="36"/>
                    </w:rPr>
                    <w:t>PACKAGE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31" type="#_x0000_t202" style="position:absolute;margin-left:601.5pt;margin-top:14.35pt;width:70.5pt;height:31.55pt;z-index:251663360">
            <v:textbox>
              <w:txbxContent>
                <w:p w:rsidR="00D9049B" w:rsidRPr="00CC711C" w:rsidRDefault="00CC711C" w:rsidP="00D9049B">
                  <w:pPr>
                    <w:rPr>
                      <w:sz w:val="36"/>
                      <w:szCs w:val="36"/>
                    </w:rPr>
                  </w:pPr>
                  <w:r w:rsidRPr="00CC711C">
                    <w:rPr>
                      <w:sz w:val="36"/>
                      <w:szCs w:val="36"/>
                    </w:rPr>
                    <w:t>DEV</w:t>
                  </w:r>
                </w:p>
              </w:txbxContent>
            </v:textbox>
          </v:shape>
        </w:pict>
      </w:r>
    </w:p>
    <w:p w:rsidR="00D9049B" w:rsidRPr="002538E4" w:rsidRDefault="00400ADD" w:rsidP="002538E4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42" type="#_x0000_t32" style="position:absolute;margin-left:631.5pt;margin-top:13.7pt;width:2.25pt;height:41.8pt;z-index:251672576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38" type="#_x0000_t32" style="position:absolute;margin-left:258pt;margin-top:13.7pt;width:56.25pt;height:17.1pt;flip:y;z-index:251669504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30" type="#_x0000_t202" style="position:absolute;margin-left:407.25pt;margin-top:13.7pt;width:84pt;height:31.55pt;z-index:251662336">
            <v:textbox>
              <w:txbxContent>
                <w:p w:rsidR="00D9049B" w:rsidRPr="00CC711C" w:rsidRDefault="00CC711C" w:rsidP="00D9049B">
                  <w:pPr>
                    <w:rPr>
                      <w:sz w:val="36"/>
                      <w:szCs w:val="36"/>
                    </w:rPr>
                  </w:pPr>
                  <w:r w:rsidRPr="00CC711C">
                    <w:rPr>
                      <w:sz w:val="36"/>
                      <w:szCs w:val="36"/>
                    </w:rPr>
                    <w:t>RELEASE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28" type="#_x0000_t202" style="position:absolute;margin-left:210.75pt;margin-top:30.8pt;width:70.5pt;height:31.55pt;z-index:251660288">
            <v:textbox>
              <w:txbxContent>
                <w:p w:rsidR="00D9049B" w:rsidRPr="00CC711C" w:rsidRDefault="00CC711C" w:rsidP="00D9049B">
                  <w:pPr>
                    <w:rPr>
                      <w:sz w:val="36"/>
                      <w:szCs w:val="36"/>
                    </w:rPr>
                  </w:pPr>
                  <w:r w:rsidRPr="00CC711C">
                    <w:rPr>
                      <w:sz w:val="36"/>
                      <w:szCs w:val="36"/>
                    </w:rPr>
                    <w:t>BUILD</w:t>
                  </w:r>
                </w:p>
              </w:txbxContent>
            </v:textbox>
          </v:shape>
        </w:pict>
      </w:r>
    </w:p>
    <w:p w:rsidR="002538E4" w:rsidRPr="002538E4" w:rsidRDefault="00400ADD" w:rsidP="002538E4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00ADD"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44" type="#_x0000_t32" style="position:absolute;margin-left:680.25pt;margin-top:23.25pt;width:129pt;height:91.65pt;flip:y;z-index:251674624" o:connectortype="straight">
            <v:stroke endarrow="block"/>
          </v:shape>
        </w:pict>
      </w:r>
      <w:r w:rsidRPr="00400ADD"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34" type="#_x0000_t202" style="position:absolute;margin-left:809.25pt;margin-top:9pt;width:70.5pt;height:31.55pt;z-index:251666432">
            <v:textbox>
              <w:txbxContent>
                <w:p w:rsidR="00D9049B" w:rsidRPr="00CC711C" w:rsidRDefault="00CC711C" w:rsidP="00D9049B">
                  <w:pPr>
                    <w:rPr>
                      <w:sz w:val="36"/>
                      <w:szCs w:val="36"/>
                    </w:rPr>
                  </w:pPr>
                  <w:r w:rsidRPr="00CC711C">
                    <w:rPr>
                      <w:sz w:val="36"/>
                      <w:szCs w:val="36"/>
                    </w:rPr>
                    <w:t>USERS</w:t>
                  </w:r>
                </w:p>
              </w:txbxContent>
            </v:textbox>
          </v:shape>
        </w:pict>
      </w:r>
      <w:r w:rsidRPr="00400ADD">
        <w:rPr>
          <w:noProof/>
          <w:sz w:val="36"/>
          <w:szCs w:val="36"/>
        </w:rPr>
        <w:pict>
          <v:shape id="_x0000_s1026" type="#_x0000_t202" style="position:absolute;margin-left:606pt;margin-top:23.25pt;width:70.5pt;height:31.55pt;z-index:251658240">
            <v:textbox>
              <w:txbxContent>
                <w:p w:rsidR="00D9049B" w:rsidRPr="00CC711C" w:rsidRDefault="00CC711C">
                  <w:pPr>
                    <w:rPr>
                      <w:sz w:val="36"/>
                      <w:szCs w:val="36"/>
                    </w:rPr>
                  </w:pPr>
                  <w:r w:rsidRPr="00CC711C">
                    <w:rPr>
                      <w:sz w:val="36"/>
                      <w:szCs w:val="36"/>
                    </w:rPr>
                    <w:t>QA</w:t>
                  </w:r>
                </w:p>
              </w:txbxContent>
            </v:textbox>
          </v:shape>
        </w:pict>
      </w:r>
    </w:p>
    <w:p w:rsidR="002538E4" w:rsidRPr="002538E4" w:rsidRDefault="00400ADD" w:rsidP="002538E4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43" type="#_x0000_t32" style="position:absolute;margin-left:633.75pt;margin-top:24.8pt;width:0;height:38.25pt;z-index:25167360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6" type="#_x0000_t32" style="position:absolute;margin-left:193.5pt;margin-top:.1pt;width:51.75pt;height:31.65pt;flip:y;z-index:251668480" o:connectortype="straight">
            <v:stroke endarrow="block"/>
          </v:shape>
        </w:pict>
      </w:r>
    </w:p>
    <w:p w:rsidR="00431227" w:rsidRDefault="00400ADD" w:rsidP="00431227">
      <w:pPr>
        <w:rPr>
          <w:sz w:val="36"/>
          <w:szCs w:val="36"/>
        </w:rPr>
      </w:pPr>
      <w:r w:rsidRPr="00400ADD"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27" type="#_x0000_t202" style="position:absolute;margin-left:141pt;margin-top:.25pt;width:91.5pt;height:53.15pt;z-index:251659264">
            <v:textbox>
              <w:txbxContent>
                <w:p w:rsidR="00D9049B" w:rsidRPr="00CC711C" w:rsidRDefault="00D9049B" w:rsidP="00D9049B">
                  <w:pPr>
                    <w:rPr>
                      <w:sz w:val="36"/>
                      <w:szCs w:val="36"/>
                    </w:rPr>
                  </w:pPr>
                  <w:r w:rsidRPr="00CC711C">
                    <w:rPr>
                      <w:sz w:val="36"/>
                      <w:szCs w:val="36"/>
                    </w:rPr>
                    <w:t>VERSION CONTROL</w:t>
                  </w:r>
                </w:p>
              </w:txbxContent>
            </v:textbox>
          </v:shape>
        </w:pict>
      </w:r>
    </w:p>
    <w:p w:rsidR="00D9049B" w:rsidRDefault="00400ADD" w:rsidP="00431227">
      <w:pPr>
        <w:rPr>
          <w:sz w:val="36"/>
          <w:szCs w:val="36"/>
        </w:rPr>
      </w:pPr>
      <w:r w:rsidRPr="00400ADD"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35" type="#_x0000_t32" style="position:absolute;margin-left:113.25pt;margin-top:21.9pt;width:56.25pt;height:20.15pt;flip:y;z-index:251667456" o:connectortype="straight">
            <v:stroke endarrow="block"/>
          </v:shape>
        </w:pict>
      </w:r>
      <w:r w:rsidRPr="00400ADD">
        <w:rPr>
          <w:rFonts w:ascii="Arial" w:eastAsia="Times New Roman" w:hAnsi="Arial" w:cs="Arial"/>
          <w:noProof/>
          <w:color w:val="0A0A0A"/>
          <w:sz w:val="36"/>
          <w:szCs w:val="36"/>
        </w:rPr>
        <w:pict>
          <v:shape id="_x0000_s1032" type="#_x0000_t202" style="position:absolute;margin-left:609.75pt;margin-top:.05pt;width:70.5pt;height:31.55pt;z-index:251664384">
            <v:textbox>
              <w:txbxContent>
                <w:p w:rsidR="00D9049B" w:rsidRPr="00CC711C" w:rsidRDefault="00CC711C" w:rsidP="00D9049B">
                  <w:pPr>
                    <w:rPr>
                      <w:sz w:val="36"/>
                      <w:szCs w:val="36"/>
                    </w:rPr>
                  </w:pPr>
                  <w:r w:rsidRPr="00CC711C">
                    <w:rPr>
                      <w:sz w:val="36"/>
                      <w:szCs w:val="36"/>
                    </w:rPr>
                    <w:t>PROD</w:t>
                  </w:r>
                </w:p>
              </w:txbxContent>
            </v:textbox>
          </v:shape>
        </w:pict>
      </w:r>
    </w:p>
    <w:p w:rsidR="00D9049B" w:rsidRDefault="00400ADD" w:rsidP="0043122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3" type="#_x0000_t202" style="position:absolute;margin-left:45pt;margin-top:10.55pt;width:111.75pt;height:32.1pt;z-index:251665408">
            <v:textbox>
              <w:txbxContent>
                <w:p w:rsidR="00D9049B" w:rsidRPr="00CC711C" w:rsidRDefault="00D9049B" w:rsidP="00D9049B">
                  <w:pPr>
                    <w:rPr>
                      <w:sz w:val="36"/>
                      <w:szCs w:val="36"/>
                    </w:rPr>
                  </w:pPr>
                  <w:r w:rsidRPr="00CC711C">
                    <w:rPr>
                      <w:sz w:val="36"/>
                      <w:szCs w:val="36"/>
                    </w:rPr>
                    <w:t>DEVELOPER</w:t>
                  </w:r>
                </w:p>
              </w:txbxContent>
            </v:textbox>
          </v:shape>
        </w:pict>
      </w:r>
    </w:p>
    <w:p w:rsidR="00D9049B" w:rsidRDefault="00D9049B" w:rsidP="00431227">
      <w:pPr>
        <w:rPr>
          <w:sz w:val="36"/>
          <w:szCs w:val="36"/>
        </w:rPr>
      </w:pPr>
    </w:p>
    <w:p w:rsidR="00CC711C" w:rsidRPr="001E7E56" w:rsidRDefault="00CC711C" w:rsidP="00431227">
      <w:pPr>
        <w:rPr>
          <w:color w:val="7030A0"/>
          <w:sz w:val="36"/>
          <w:szCs w:val="36"/>
        </w:rPr>
      </w:pPr>
      <w:r w:rsidRPr="001E7E56">
        <w:rPr>
          <w:color w:val="7030A0"/>
          <w:sz w:val="36"/>
          <w:szCs w:val="36"/>
        </w:rPr>
        <w:t>Web Based Application:</w:t>
      </w:r>
    </w:p>
    <w:p w:rsidR="00CC711C" w:rsidRDefault="00400ADD" w:rsidP="0043122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50" type="#_x0000_t202" style="position:absolute;margin-left:306pt;margin-top:8.85pt;width:390pt;height:315.25pt;z-index:251678720">
            <v:textbox>
              <w:txbxContent>
                <w:p w:rsidR="003A05A4" w:rsidRDefault="001E7E56" w:rsidP="003A05A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                     </w:t>
                  </w:r>
                </w:p>
                <w:p w:rsidR="001E7E56" w:rsidRDefault="001E7E56" w:rsidP="003A05A4">
                  <w:pPr>
                    <w:rPr>
                      <w:noProof/>
                    </w:rPr>
                  </w:pPr>
                </w:p>
                <w:p w:rsidR="001E7E56" w:rsidRDefault="001E7E56" w:rsidP="003A05A4">
                  <w:pPr>
                    <w:rPr>
                      <w:noProof/>
                    </w:rPr>
                  </w:pPr>
                </w:p>
                <w:p w:rsidR="001E7E56" w:rsidRDefault="001E7E56" w:rsidP="003A05A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                                                                                                 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2" type="#_x0000_t202" style="position:absolute;margin-left:541.5pt;margin-top:26.4pt;width:90pt;height:115.45pt;z-index:251680768">
            <v:textbox>
              <w:txbxContent>
                <w:p w:rsidR="001E7E56" w:rsidRPr="001E7E56" w:rsidRDefault="001E7E56">
                  <w:pPr>
                    <w:rPr>
                      <w:sz w:val="36"/>
                      <w:szCs w:val="36"/>
                    </w:rPr>
                  </w:pPr>
                  <w:r w:rsidRPr="001E7E56">
                    <w:rPr>
                      <w:sz w:val="36"/>
                      <w:szCs w:val="36"/>
                    </w:rPr>
                    <w:t>Create Package Suitable for the server deployment</w:t>
                  </w:r>
                </w:p>
              </w:txbxContent>
            </v:textbox>
          </v:shape>
        </w:pict>
      </w:r>
    </w:p>
    <w:p w:rsidR="00CC711C" w:rsidRDefault="00400ADD" w:rsidP="0043122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9" type="#_x0000_t13" style="position:absolute;margin-left:447pt;margin-top:19.55pt;width:94.5pt;height:45pt;z-index:251686912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  <w:sz w:val="36"/>
          <w:szCs w:val="36"/>
        </w:rPr>
        <w:pict>
          <v:shape id="_x0000_s1051" type="#_x0000_t202" style="position:absolute;margin-left:345pt;margin-top:1.55pt;width:102pt;height:73.5pt;z-index:251679744">
            <v:textbox>
              <w:txbxContent>
                <w:p w:rsidR="001E7E56" w:rsidRPr="001E7E56" w:rsidRDefault="001E7E56">
                  <w:pPr>
                    <w:rPr>
                      <w:sz w:val="36"/>
                      <w:szCs w:val="36"/>
                    </w:rPr>
                  </w:pPr>
                  <w:r w:rsidRPr="001E7E56">
                    <w:rPr>
                      <w:sz w:val="36"/>
                      <w:szCs w:val="36"/>
                    </w:rPr>
                    <w:t>Code and compiled</w:t>
                  </w:r>
                </w:p>
              </w:txbxContent>
            </v:textbox>
          </v:shape>
        </w:pict>
      </w:r>
    </w:p>
    <w:p w:rsidR="00CC711C" w:rsidRDefault="00400ADD" w:rsidP="0043122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49" type="#_x0000_t202" style="position:absolute;margin-left:790.5pt;margin-top:24.1pt;width:116.25pt;height:78.75pt;z-index:251677696">
            <v:textbox>
              <w:txbxContent>
                <w:p w:rsidR="003A05A4" w:rsidRPr="001E7E56" w:rsidRDefault="001E7E56" w:rsidP="003A05A4">
                  <w:pPr>
                    <w:rPr>
                      <w:sz w:val="36"/>
                      <w:szCs w:val="36"/>
                    </w:rPr>
                  </w:pPr>
                  <w:r w:rsidRPr="001E7E56">
                    <w:rPr>
                      <w:sz w:val="36"/>
                      <w:szCs w:val="36"/>
                    </w:rPr>
                    <w:t xml:space="preserve">User </w:t>
                  </w:r>
                  <w:proofErr w:type="gramStart"/>
                  <w:r w:rsidRPr="001E7E56">
                    <w:rPr>
                      <w:sz w:val="36"/>
                      <w:szCs w:val="36"/>
                    </w:rPr>
                    <w:t>Accessing</w:t>
                  </w:r>
                  <w:proofErr w:type="gramEnd"/>
                  <w:r w:rsidRPr="001E7E56">
                    <w:rPr>
                      <w:sz w:val="36"/>
                      <w:szCs w:val="36"/>
                    </w:rPr>
                    <w:t xml:space="preserve"> the application</w:t>
                  </w:r>
                </w:p>
              </w:txbxContent>
            </v:textbox>
          </v:shape>
        </w:pict>
      </w:r>
    </w:p>
    <w:p w:rsidR="00CC711C" w:rsidRDefault="00400ADD" w:rsidP="0043122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58" type="#_x0000_t13" style="position:absolute;margin-left:696pt;margin-top:18.8pt;width:94.5pt;height:36.8pt;z-index:251685888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  <w:sz w:val="36"/>
          <w:szCs w:val="36"/>
        </w:rPr>
        <w:pict>
          <v:shape id="_x0000_s1047" type="#_x0000_t202" style="position:absolute;margin-left:62.25pt;margin-top:30.8pt;width:116.25pt;height:78.75pt;z-index:251675648">
            <v:textbox>
              <w:txbxContent>
                <w:p w:rsidR="003A05A4" w:rsidRPr="001E7E56" w:rsidRDefault="001E7E56">
                  <w:pPr>
                    <w:rPr>
                      <w:sz w:val="36"/>
                      <w:szCs w:val="36"/>
                    </w:rPr>
                  </w:pPr>
                  <w:r w:rsidRPr="001E7E56">
                    <w:rPr>
                      <w:sz w:val="36"/>
                      <w:szCs w:val="36"/>
                    </w:rPr>
                    <w:t>Developer writing code</w:t>
                  </w:r>
                </w:p>
              </w:txbxContent>
            </v:textbox>
          </v:shape>
        </w:pict>
      </w:r>
    </w:p>
    <w:p w:rsidR="00CC711C" w:rsidRDefault="00400ADD" w:rsidP="0043122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0" type="#_x0000_t13" style="position:absolute;margin-left:178.5pt;margin-top:24.15pt;width:127.5pt;height:44.15pt;z-index:251687936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7" type="#_x0000_t67" style="position:absolute;margin-left:578.25pt;margin-top:15.9pt;width:49.5pt;height:78.75pt;z-index:251684864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</w:p>
    <w:p w:rsidR="00CC711C" w:rsidRDefault="00CC711C" w:rsidP="00431227">
      <w:pPr>
        <w:rPr>
          <w:sz w:val="36"/>
          <w:szCs w:val="36"/>
        </w:rPr>
      </w:pPr>
    </w:p>
    <w:p w:rsidR="00CC711C" w:rsidRDefault="00CC711C" w:rsidP="00431227">
      <w:pPr>
        <w:rPr>
          <w:sz w:val="36"/>
          <w:szCs w:val="36"/>
        </w:rPr>
      </w:pPr>
    </w:p>
    <w:p w:rsidR="00CC711C" w:rsidRDefault="00400ADD" w:rsidP="0043122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53" type="#_x0000_t202" style="position:absolute;margin-left:555.75pt;margin-top:.1pt;width:101.25pt;height:96.7pt;z-index:251681792">
            <v:textbox>
              <w:txbxContent>
                <w:p w:rsidR="001E7E56" w:rsidRPr="001E7E56" w:rsidRDefault="001E7E56">
                  <w:pPr>
                    <w:rPr>
                      <w:sz w:val="36"/>
                      <w:szCs w:val="36"/>
                    </w:rPr>
                  </w:pPr>
                  <w:r w:rsidRPr="001E7E56">
                    <w:rPr>
                      <w:sz w:val="36"/>
                      <w:szCs w:val="36"/>
                    </w:rPr>
                    <w:t>User Package and deploy the server</w:t>
                  </w:r>
                </w:p>
              </w:txbxContent>
            </v:textbox>
          </v:shape>
        </w:pict>
      </w:r>
    </w:p>
    <w:p w:rsidR="001E7E56" w:rsidRDefault="001E7E56" w:rsidP="00431227">
      <w:pPr>
        <w:rPr>
          <w:sz w:val="36"/>
          <w:szCs w:val="36"/>
        </w:rPr>
      </w:pPr>
    </w:p>
    <w:p w:rsidR="001E7E56" w:rsidRDefault="001E7E56" w:rsidP="00431227">
      <w:pPr>
        <w:rPr>
          <w:sz w:val="36"/>
          <w:szCs w:val="36"/>
        </w:rPr>
      </w:pPr>
    </w:p>
    <w:p w:rsidR="001E7E56" w:rsidRDefault="001E7E56" w:rsidP="00431227">
      <w:pPr>
        <w:rPr>
          <w:sz w:val="36"/>
          <w:szCs w:val="36"/>
        </w:rPr>
      </w:pPr>
    </w:p>
    <w:p w:rsidR="001E7E56" w:rsidRDefault="001E7E56" w:rsidP="00431227">
      <w:pPr>
        <w:rPr>
          <w:sz w:val="36"/>
          <w:szCs w:val="36"/>
        </w:rPr>
      </w:pPr>
    </w:p>
    <w:p w:rsidR="00303FA9" w:rsidRDefault="00303FA9" w:rsidP="00431227">
      <w:pPr>
        <w:rPr>
          <w:sz w:val="36"/>
          <w:szCs w:val="36"/>
        </w:rPr>
      </w:pPr>
      <w:r>
        <w:rPr>
          <w:sz w:val="36"/>
          <w:szCs w:val="36"/>
        </w:rPr>
        <w:t>Let us taken an example for build overview</w:t>
      </w:r>
    </w:p>
    <w:p w:rsidR="00303FA9" w:rsidRDefault="00303FA9" w:rsidP="00431227">
      <w:pPr>
        <w:rPr>
          <w:sz w:val="36"/>
          <w:szCs w:val="36"/>
        </w:rPr>
      </w:pPr>
    </w:p>
    <w:p w:rsidR="00303FA9" w:rsidRDefault="00303FA9" w:rsidP="00431227">
      <w:pPr>
        <w:rPr>
          <w:sz w:val="36"/>
          <w:szCs w:val="36"/>
        </w:rPr>
      </w:pPr>
    </w:p>
    <w:p w:rsidR="00303FA9" w:rsidRDefault="00400ADD" w:rsidP="00FD445F">
      <w:pPr>
        <w:tabs>
          <w:tab w:val="left" w:pos="7695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86" type="#_x0000_t19" style="position:absolute;margin-left:174pt;margin-top:29.25pt;width:96pt;height:88.5pt;flip:y;z-index:251713536"/>
        </w:pict>
      </w:r>
      <w:r>
        <w:rPr>
          <w:noProof/>
          <w:sz w:val="36"/>
          <w:szCs w:val="36"/>
        </w:rPr>
        <w:pict>
          <v:shape id="_x0000_s1085" type="#_x0000_t19" style="position:absolute;margin-left:349.5pt;margin-top:20.25pt;width:132pt;height:86.25pt;z-index:251712512"/>
        </w:pict>
      </w:r>
      <w:r>
        <w:rPr>
          <w:noProof/>
          <w:sz w:val="36"/>
          <w:szCs w:val="36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4" type="#_x0000_t38" style="position:absolute;margin-left:329.6pt;margin-top:-1105.85pt;width:122.25pt;height:82.5pt;rotation:90;flip:x;z-index:251711488" o:connectortype="curved" adj="10796,4124,-63077">
            <v:stroke endarrow="block"/>
          </v:shape>
        </w:pict>
      </w:r>
      <w:r>
        <w:rPr>
          <w:noProof/>
          <w:sz w:val="36"/>
          <w:szCs w:val="36"/>
        </w:rPr>
        <w:pict>
          <v:shape id="_x0000_s1082" type="#_x0000_t32" style="position:absolute;margin-left:349.5pt;margin-top:-1130.25pt;width:143.25pt;height:95.25pt;z-index:25170944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81" type="#_x0000_t32" style="position:absolute;margin-left:349.5pt;margin-top:-1115.25pt;width:136.5pt;height:80.25pt;z-index:25170841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80" type="#_x0000_t32" style="position:absolute;margin-left:349.5pt;margin-top:-1122pt;width:86.25pt;height:87pt;z-index:25170739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79" type="#_x0000_t32" style="position:absolute;margin-left:344.25pt;margin-top:-1119.75pt;width:5.25pt;height:0;z-index:25170636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78" type="#_x0000_t32" style="position:absolute;margin-left:349.5pt;margin-top:-1126.5pt;width:132pt;height:91.5pt;z-index:25170534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77" type="#_x0000_t32" style="position:absolute;margin-left:349.5pt;margin-top:-1126.5pt;width:153.75pt;height:91.5pt;z-index:25170432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76" type="#_x0000_t32" style="position:absolute;margin-left:203.25pt;margin-top:-1068pt;width:108.75pt;height:56.25pt;flip:y;z-index:25170329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75" type="#_x0000_t32" style="position:absolute;margin-left:349.5pt;margin-top:-1113pt;width:132pt;height:78pt;z-index:25170227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74" type="#_x0000_t202" style="position:absolute;margin-left:139.5pt;margin-top:-1108.5pt;width:102pt;height:33pt;z-index:251701248">
            <v:textbox>
              <w:txbxContent>
                <w:p w:rsidR="00FD445F" w:rsidRDefault="00FD445F" w:rsidP="00FD445F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2" type="#_x0000_t202" style="position:absolute;margin-left:270pt;margin-top:1.5pt;width:79.5pt;height:60pt;z-index:251689984">
            <v:textbox>
              <w:txbxContent>
                <w:p w:rsidR="00303FA9" w:rsidRPr="00303FA9" w:rsidRDefault="00303FA9">
                  <w:pPr>
                    <w:rPr>
                      <w:sz w:val="36"/>
                      <w:szCs w:val="36"/>
                    </w:rPr>
                  </w:pPr>
                  <w:r w:rsidRPr="00303FA9">
                    <w:rPr>
                      <w:sz w:val="36"/>
                      <w:szCs w:val="36"/>
                    </w:rPr>
                    <w:t>Version Control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3" type="#_x0000_t202" style="position:absolute;margin-left:151.5pt;margin-top:-1096.5pt;width:102pt;height:33pt;z-index:251691008">
            <v:textbox>
              <w:txbxContent>
                <w:p w:rsidR="00303FA9" w:rsidRDefault="00303FA9" w:rsidP="00303FA9"/>
              </w:txbxContent>
            </v:textbox>
          </v:shape>
        </w:pict>
      </w:r>
      <w:r w:rsidR="00FD445F">
        <w:rPr>
          <w:sz w:val="36"/>
          <w:szCs w:val="36"/>
        </w:rPr>
        <w:tab/>
      </w:r>
      <w:proofErr w:type="spellStart"/>
      <w:r w:rsidR="00FD445F">
        <w:rPr>
          <w:sz w:val="36"/>
          <w:szCs w:val="36"/>
        </w:rPr>
        <w:t>Github</w:t>
      </w:r>
      <w:proofErr w:type="spellEnd"/>
    </w:p>
    <w:p w:rsidR="00303FA9" w:rsidRDefault="00400ADD" w:rsidP="0043122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3" type="#_x0000_t32" style="position:absolute;margin-left:349.5pt;margin-top:-1136.25pt;width:119.25pt;height:69.75pt;z-index:251700224" o:connectortype="straight">
            <v:stroke endarrow="block"/>
          </v:shape>
        </w:pict>
      </w:r>
    </w:p>
    <w:p w:rsidR="00303FA9" w:rsidRDefault="00400ADD" w:rsidP="0043122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3" type="#_x0000_t32" style="position:absolute;margin-left:203.25pt;margin-top:-1131pt;width:108.75pt;height:56.25pt;flip:y;z-index:25171046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70" type="#_x0000_t32" style="position:absolute;margin-left:131.25pt;margin-top:-1125.75pt;width:79.5pt;height:56.25pt;flip:y;z-index:25169715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69" type="#_x0000_t32" style="position:absolute;margin-left:156pt;margin-top:-1125.75pt;width:39pt;height:56.25pt;flip:y;z-index:25169612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68" type="#_x0000_t32" style="position:absolute;margin-left:141.75pt;margin-top:-1125.75pt;width:59.25pt;height:36.75pt;flip:y;z-index:25169510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66" type="#_x0000_t32" style="position:absolute;margin-left:159.75pt;margin-top:-1125.75pt;width:51pt;height:36.75pt;flip:y;z-index:25169408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65" type="#_x0000_t38" style="position:absolute;margin-left:136.5pt;margin-top:-1125.75pt;width:85.5pt;height:23.25pt;flip:y;z-index:251693056" o:connectortype="curved" adj="10800,94761,-36379"/>
        </w:pict>
      </w:r>
    </w:p>
    <w:p w:rsidR="00303FA9" w:rsidRDefault="00400ADD" w:rsidP="00FD445F">
      <w:pPr>
        <w:tabs>
          <w:tab w:val="left" w:pos="10455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1" type="#_x0000_t202" style="position:absolute;margin-left:141.75pt;margin-top:23.25pt;width:95.25pt;height:41.25pt;z-index:251688960">
            <v:textbox>
              <w:txbxContent>
                <w:p w:rsidR="00303FA9" w:rsidRPr="00303FA9" w:rsidRDefault="00303FA9">
                  <w:pPr>
                    <w:rPr>
                      <w:sz w:val="36"/>
                      <w:szCs w:val="36"/>
                    </w:rPr>
                  </w:pPr>
                  <w:r w:rsidRPr="00303FA9">
                    <w:rPr>
                      <w:sz w:val="36"/>
                      <w:szCs w:val="36"/>
                    </w:rPr>
                    <w:t>Developer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1" type="#_x0000_t202" style="position:absolute;margin-left:435.75pt;margin-top:12pt;width:75.75pt;height:52.5pt;z-index:251698176">
            <v:textbox>
              <w:txbxContent>
                <w:p w:rsidR="00FD445F" w:rsidRPr="00FD445F" w:rsidRDefault="00FD445F" w:rsidP="00FD445F">
                  <w:pPr>
                    <w:rPr>
                      <w:sz w:val="36"/>
                      <w:szCs w:val="36"/>
                    </w:rPr>
                  </w:pPr>
                  <w:proofErr w:type="spellStart"/>
                  <w:r w:rsidRPr="00FD445F">
                    <w:rPr>
                      <w:sz w:val="36"/>
                      <w:szCs w:val="36"/>
                    </w:rPr>
                    <w:t>Ubuntu</w:t>
                  </w:r>
                  <w:proofErr w:type="spellEnd"/>
                  <w:r w:rsidRPr="00FD445F">
                    <w:rPr>
                      <w:sz w:val="36"/>
                      <w:szCs w:val="36"/>
                    </w:rPr>
                    <w:t xml:space="preserve"> Server</w:t>
                  </w:r>
                </w:p>
              </w:txbxContent>
            </v:textbox>
          </v:shape>
        </w:pict>
      </w:r>
      <w:r w:rsidR="00FD445F">
        <w:rPr>
          <w:sz w:val="36"/>
          <w:szCs w:val="36"/>
        </w:rPr>
        <w:tab/>
        <w:t xml:space="preserve">Java, </w:t>
      </w:r>
      <w:proofErr w:type="spellStart"/>
      <w:r w:rsidR="00FD445F">
        <w:rPr>
          <w:sz w:val="36"/>
          <w:szCs w:val="36"/>
        </w:rPr>
        <w:t>Gradle</w:t>
      </w:r>
      <w:proofErr w:type="spellEnd"/>
      <w:r w:rsidR="00FD445F">
        <w:rPr>
          <w:sz w:val="36"/>
          <w:szCs w:val="36"/>
        </w:rPr>
        <w:t>, Maven</w:t>
      </w:r>
    </w:p>
    <w:p w:rsidR="00303FA9" w:rsidRDefault="00FD445F" w:rsidP="00FD445F">
      <w:pPr>
        <w:tabs>
          <w:tab w:val="left" w:pos="4890"/>
        </w:tabs>
        <w:rPr>
          <w:sz w:val="36"/>
          <w:szCs w:val="36"/>
        </w:rPr>
      </w:pPr>
      <w:r>
        <w:rPr>
          <w:sz w:val="36"/>
          <w:szCs w:val="36"/>
        </w:rPr>
        <w:tab/>
        <w:t>Java</w:t>
      </w:r>
    </w:p>
    <w:p w:rsidR="00FD445F" w:rsidRDefault="00FD445F" w:rsidP="00FD445F">
      <w:pPr>
        <w:tabs>
          <w:tab w:val="left" w:pos="4980"/>
          <w:tab w:val="left" w:pos="1044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442AA" w:rsidRPr="009A3A34" w:rsidRDefault="00F442AA" w:rsidP="00F442AA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Manual</w:t>
      </w:r>
      <w:r w:rsidRPr="009A3A34">
        <w:rPr>
          <w:color w:val="7030A0"/>
          <w:sz w:val="36"/>
          <w:szCs w:val="36"/>
        </w:rPr>
        <w:t xml:space="preserve"> Build </w:t>
      </w:r>
      <w:proofErr w:type="gramStart"/>
      <w:r w:rsidRPr="009A3A34">
        <w:rPr>
          <w:color w:val="7030A0"/>
          <w:sz w:val="36"/>
          <w:szCs w:val="36"/>
        </w:rPr>
        <w:t>Process :</w:t>
      </w:r>
      <w:proofErr w:type="gramEnd"/>
    </w:p>
    <w:p w:rsidR="00F442AA" w:rsidRDefault="00F442AA" w:rsidP="00F442AA">
      <w:pPr>
        <w:rPr>
          <w:sz w:val="36"/>
          <w:szCs w:val="36"/>
        </w:rPr>
      </w:pPr>
      <w:r w:rsidRPr="003803B1">
        <w:rPr>
          <w:sz w:val="36"/>
          <w:szCs w:val="36"/>
        </w:rPr>
        <w:t>A manual build process refers to the steps and procedures undertaken by a human developer to compile, link, and package software without using an automated tool</w:t>
      </w:r>
      <w:r w:rsidRPr="003803B1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F442AA" w:rsidRPr="009A3A34" w:rsidRDefault="00F442AA" w:rsidP="00F442AA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Challenges in Manual</w:t>
      </w:r>
      <w:r w:rsidRPr="009A3A34">
        <w:rPr>
          <w:color w:val="00B0F0"/>
          <w:sz w:val="36"/>
          <w:szCs w:val="36"/>
        </w:rPr>
        <w:t xml:space="preserve"> Build </w:t>
      </w:r>
      <w:proofErr w:type="gramStart"/>
      <w:r w:rsidRPr="009A3A34">
        <w:rPr>
          <w:color w:val="00B0F0"/>
          <w:sz w:val="36"/>
          <w:szCs w:val="36"/>
        </w:rPr>
        <w:t>Process :</w:t>
      </w:r>
      <w:proofErr w:type="gramEnd"/>
    </w:p>
    <w:p w:rsidR="00F442AA" w:rsidRPr="009A3A34" w:rsidRDefault="00F442AA" w:rsidP="00F442AA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9A3A34">
        <w:rPr>
          <w:rFonts w:ascii="Arial" w:hAnsi="Arial" w:cs="Arial"/>
          <w:color w:val="0A0A0A"/>
          <w:sz w:val="36"/>
          <w:szCs w:val="36"/>
          <w:shd w:val="clear" w:color="auto" w:fill="FFFFFF"/>
        </w:rPr>
        <w:t>Greater risk of mistakes</w:t>
      </w: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F442AA" w:rsidRDefault="00F442AA" w:rsidP="00F442AA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9A3A34">
        <w:rPr>
          <w:rFonts w:ascii="Arial" w:hAnsi="Arial" w:cs="Arial"/>
          <w:color w:val="0A0A0A"/>
          <w:sz w:val="36"/>
          <w:szCs w:val="36"/>
          <w:shd w:val="clear" w:color="auto" w:fill="FFFFFF"/>
        </w:rPr>
        <w:t>Inconsistent results</w:t>
      </w:r>
    </w:p>
    <w:p w:rsidR="00F442AA" w:rsidRDefault="00F442AA" w:rsidP="00F442AA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9A3A34">
        <w:rPr>
          <w:rFonts w:ascii="Arial" w:hAnsi="Arial" w:cs="Arial"/>
          <w:color w:val="0A0A0A"/>
          <w:sz w:val="36"/>
          <w:szCs w:val="36"/>
          <w:shd w:val="clear" w:color="auto" w:fill="FFFFFF"/>
        </w:rPr>
        <w:t>Time-consuming</w:t>
      </w:r>
    </w:p>
    <w:p w:rsidR="00F442AA" w:rsidRPr="009A3A34" w:rsidRDefault="00F442AA" w:rsidP="00F442AA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9A3A34">
        <w:rPr>
          <w:rFonts w:ascii="Arial" w:hAnsi="Arial" w:cs="Arial"/>
          <w:color w:val="0A0A0A"/>
          <w:sz w:val="36"/>
          <w:szCs w:val="36"/>
          <w:shd w:val="clear" w:color="auto" w:fill="FFFFFF"/>
        </w:rPr>
        <w:t>Poor traceability</w:t>
      </w:r>
    </w:p>
    <w:p w:rsidR="003C2020" w:rsidRPr="003C2020" w:rsidRDefault="003C2020" w:rsidP="003C2020">
      <w:pPr>
        <w:rPr>
          <w:color w:val="7030A0"/>
          <w:sz w:val="36"/>
          <w:szCs w:val="36"/>
        </w:rPr>
      </w:pPr>
      <w:proofErr w:type="gramStart"/>
      <w:r w:rsidRPr="003C2020">
        <w:rPr>
          <w:color w:val="7030A0"/>
          <w:sz w:val="36"/>
          <w:szCs w:val="36"/>
        </w:rPr>
        <w:t>Compiler :</w:t>
      </w:r>
      <w:proofErr w:type="gramEnd"/>
    </w:p>
    <w:p w:rsidR="003C2020" w:rsidRDefault="003C2020" w:rsidP="003C2020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3C2020">
        <w:rPr>
          <w:rFonts w:ascii="Arial" w:hAnsi="Arial" w:cs="Arial"/>
          <w:color w:val="0A0A0A"/>
          <w:sz w:val="36"/>
          <w:szCs w:val="36"/>
          <w:shd w:val="clear" w:color="auto" w:fill="FFFFFF"/>
        </w:rPr>
        <w:t>A compiler is </w:t>
      </w:r>
      <w:r w:rsidRPr="003C2020">
        <w:rPr>
          <w:sz w:val="36"/>
          <w:szCs w:val="36"/>
        </w:rPr>
        <w:t>a specialized computer program that translates human-readable source code written in a high-level programming language into a lower-level language</w:t>
      </w:r>
      <w:r w:rsidRPr="003C2020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, such as machine code or assembly </w:t>
      </w:r>
      <w:proofErr w:type="gramStart"/>
      <w:r w:rsidRPr="003C2020">
        <w:rPr>
          <w:rFonts w:ascii="Arial" w:hAnsi="Arial" w:cs="Arial"/>
          <w:color w:val="0A0A0A"/>
          <w:sz w:val="36"/>
          <w:szCs w:val="36"/>
          <w:shd w:val="clear" w:color="auto" w:fill="FFFFFF"/>
        </w:rPr>
        <w:t>language, that</w:t>
      </w:r>
      <w:proofErr w:type="gramEnd"/>
      <w:r w:rsidRPr="003C2020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a computer's processor can directly execute. The entire program is translated before it is run.</w:t>
      </w:r>
    </w:p>
    <w:p w:rsidR="00C739EC" w:rsidRDefault="00C739EC" w:rsidP="00C739EC">
      <w:pPr>
        <w:tabs>
          <w:tab w:val="left" w:pos="1155"/>
        </w:tabs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compile</w:t>
      </w:r>
      <w:proofErr w:type="gramEnd"/>
    </w:p>
    <w:p w:rsidR="00C739EC" w:rsidRPr="003C2020" w:rsidRDefault="00400ADD" w:rsidP="00C739EC">
      <w:pPr>
        <w:tabs>
          <w:tab w:val="left" w:pos="3030"/>
        </w:tabs>
        <w:rPr>
          <w:sz w:val="36"/>
          <w:szCs w:val="36"/>
        </w:rPr>
      </w:pPr>
      <w:r w:rsidRPr="00400ADD">
        <w:rPr>
          <w:rFonts w:ascii="Arial" w:hAnsi="Arial" w:cs="Arial"/>
          <w:noProof/>
          <w:color w:val="0A0A0A"/>
          <w:sz w:val="36"/>
          <w:szCs w:val="36"/>
        </w:rPr>
        <w:pict>
          <v:shape id="_x0000_s1088" type="#_x0000_t32" style="position:absolute;margin-left:48pt;margin-top:12pt;width:83.25pt;height:1.5pt;flip:y;z-index:251714560" o:connectortype="straight">
            <v:stroke endarrow="block"/>
          </v:shape>
        </w:pict>
      </w:r>
      <w:r w:rsidR="00C739EC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Java </w:t>
      </w:r>
      <w:r w:rsidR="00C739EC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>.class</w:t>
      </w:r>
    </w:p>
    <w:p w:rsidR="00205D48" w:rsidRDefault="00C739EC" w:rsidP="003730DA">
      <w:pPr>
        <w:rPr>
          <w:color w:val="7030A0"/>
          <w:sz w:val="36"/>
          <w:szCs w:val="36"/>
        </w:rPr>
      </w:pPr>
      <w:r w:rsidRPr="00C739EC">
        <w:rPr>
          <w:color w:val="7030A0"/>
          <w:sz w:val="36"/>
          <w:szCs w:val="36"/>
        </w:rPr>
        <w:t xml:space="preserve">Build </w:t>
      </w:r>
      <w:proofErr w:type="gramStart"/>
      <w:r w:rsidRPr="00C739EC">
        <w:rPr>
          <w:color w:val="7030A0"/>
          <w:sz w:val="36"/>
          <w:szCs w:val="36"/>
        </w:rPr>
        <w:t>Tool :</w:t>
      </w:r>
      <w:proofErr w:type="gramEnd"/>
    </w:p>
    <w:p w:rsidR="00C739EC" w:rsidRPr="00205D48" w:rsidRDefault="00C739EC" w:rsidP="003730DA">
      <w:pPr>
        <w:rPr>
          <w:color w:val="7030A0"/>
          <w:sz w:val="36"/>
          <w:szCs w:val="36"/>
        </w:rPr>
      </w:pPr>
      <w:r w:rsidRPr="00C739EC">
        <w:rPr>
          <w:sz w:val="36"/>
          <w:szCs w:val="36"/>
        </w:rPr>
        <w:t xml:space="preserve">A build tool is a program that automates the process of converting source code into a final, </w:t>
      </w:r>
      <w:proofErr w:type="spellStart"/>
      <w:r w:rsidRPr="00C739EC">
        <w:rPr>
          <w:sz w:val="36"/>
          <w:szCs w:val="36"/>
        </w:rPr>
        <w:t>runnable</w:t>
      </w:r>
      <w:proofErr w:type="spellEnd"/>
      <w:r w:rsidRPr="00C739EC">
        <w:rPr>
          <w:sz w:val="36"/>
          <w:szCs w:val="36"/>
        </w:rPr>
        <w:t xml:space="preserve"> software product</w:t>
      </w:r>
      <w:r w:rsidRPr="00C739EC">
        <w:rPr>
          <w:rFonts w:ascii="Arial" w:hAnsi="Arial" w:cs="Arial"/>
          <w:color w:val="0A0A0A"/>
          <w:sz w:val="36"/>
          <w:szCs w:val="36"/>
          <w:shd w:val="clear" w:color="auto" w:fill="FFFFFF"/>
        </w:rPr>
        <w:t>, such as an executable file, library, or web application. It orchestrates and manages the entire build process, which includes tasks like compiling, managing dependencies, running tests, and packaging.</w:t>
      </w:r>
    </w:p>
    <w:p w:rsidR="003730DA" w:rsidRDefault="00205D48" w:rsidP="003730DA">
      <w:pPr>
        <w:rPr>
          <w:color w:val="7030A0"/>
          <w:sz w:val="36"/>
          <w:szCs w:val="36"/>
        </w:rPr>
      </w:pPr>
      <w:r w:rsidRPr="00205D48">
        <w:rPr>
          <w:color w:val="7030A0"/>
          <w:sz w:val="36"/>
          <w:szCs w:val="36"/>
        </w:rPr>
        <w:t xml:space="preserve">Workflow for Compilation and </w:t>
      </w:r>
      <w:proofErr w:type="gramStart"/>
      <w:r w:rsidRPr="00205D48">
        <w:rPr>
          <w:color w:val="7030A0"/>
          <w:sz w:val="36"/>
          <w:szCs w:val="36"/>
        </w:rPr>
        <w:t>Packaging :</w:t>
      </w:r>
      <w:proofErr w:type="gramEnd"/>
    </w:p>
    <w:p w:rsidR="00205D48" w:rsidRPr="00205D48" w:rsidRDefault="00205D48" w:rsidP="00205D48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205D48">
        <w:rPr>
          <w:sz w:val="36"/>
          <w:szCs w:val="36"/>
        </w:rPr>
        <w:t>Compile the code</w:t>
      </w:r>
    </w:p>
    <w:p w:rsidR="00205D48" w:rsidRPr="00205D48" w:rsidRDefault="00205D48" w:rsidP="00205D48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205D48">
        <w:rPr>
          <w:sz w:val="36"/>
          <w:szCs w:val="36"/>
        </w:rPr>
        <w:t>Run Unit-Tests</w:t>
      </w:r>
    </w:p>
    <w:p w:rsidR="00205D48" w:rsidRPr="00205D48" w:rsidRDefault="00205D48" w:rsidP="00205D48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205D48">
        <w:rPr>
          <w:sz w:val="36"/>
          <w:szCs w:val="36"/>
        </w:rPr>
        <w:t>Run Static-code analysis</w:t>
      </w:r>
    </w:p>
    <w:p w:rsidR="00205D48" w:rsidRPr="00205D48" w:rsidRDefault="00205D48" w:rsidP="00205D48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205D48">
        <w:rPr>
          <w:sz w:val="36"/>
          <w:szCs w:val="36"/>
        </w:rPr>
        <w:t>Create a package</w:t>
      </w:r>
    </w:p>
    <w:p w:rsidR="00205D48" w:rsidRPr="00205D48" w:rsidRDefault="00205D48" w:rsidP="00205D48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205D48">
        <w:rPr>
          <w:sz w:val="36"/>
          <w:szCs w:val="36"/>
        </w:rPr>
        <w:t>Deploy the package into test environments for testing.</w:t>
      </w:r>
    </w:p>
    <w:p w:rsidR="00205D48" w:rsidRPr="00205D48" w:rsidRDefault="00205D48" w:rsidP="00205D48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205D48">
        <w:rPr>
          <w:sz w:val="36"/>
          <w:szCs w:val="36"/>
        </w:rPr>
        <w:t>Once testing approves it deploy to UAT/Pre-production/Staging.</w:t>
      </w:r>
    </w:p>
    <w:p w:rsidR="00205D48" w:rsidRPr="00205D48" w:rsidRDefault="00205D48" w:rsidP="00205D48">
      <w:pPr>
        <w:pStyle w:val="ListParagraph"/>
        <w:numPr>
          <w:ilvl w:val="0"/>
          <w:numId w:val="18"/>
        </w:numPr>
        <w:rPr>
          <w:color w:val="7030A0"/>
          <w:sz w:val="36"/>
          <w:szCs w:val="36"/>
        </w:rPr>
      </w:pPr>
      <w:r w:rsidRPr="00205D48">
        <w:rPr>
          <w:sz w:val="36"/>
          <w:szCs w:val="36"/>
        </w:rPr>
        <w:t>Deploy to production</w:t>
      </w:r>
    </w:p>
    <w:p w:rsidR="003730DA" w:rsidRDefault="009A0AE4" w:rsidP="003730DA">
      <w:pPr>
        <w:rPr>
          <w:color w:val="7030A0"/>
          <w:sz w:val="36"/>
          <w:szCs w:val="36"/>
        </w:rPr>
      </w:pPr>
      <w:r w:rsidRPr="009A0AE4">
        <w:rPr>
          <w:color w:val="7030A0"/>
          <w:sz w:val="36"/>
          <w:szCs w:val="36"/>
        </w:rPr>
        <w:t>Why do we use build tools or build automation?</w:t>
      </w:r>
    </w:p>
    <w:p w:rsidR="009A0AE4" w:rsidRDefault="009A0AE4" w:rsidP="009A0AE4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9A0AE4">
        <w:rPr>
          <w:sz w:val="36"/>
          <w:szCs w:val="36"/>
        </w:rPr>
        <w:t xml:space="preserve">In smaller Projects developers </w:t>
      </w:r>
      <w:proofErr w:type="gramStart"/>
      <w:r>
        <w:rPr>
          <w:sz w:val="36"/>
          <w:szCs w:val="36"/>
        </w:rPr>
        <w:t>will  often</w:t>
      </w:r>
      <w:proofErr w:type="gramEnd"/>
      <w:r>
        <w:rPr>
          <w:sz w:val="36"/>
          <w:szCs w:val="36"/>
        </w:rPr>
        <w:t xml:space="preserve"> manually invoke the build process.</w:t>
      </w:r>
    </w:p>
    <w:p w:rsidR="009A0AE4" w:rsidRDefault="009A0AE4" w:rsidP="009A0AE4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This is not practical for larger projects.</w:t>
      </w:r>
    </w:p>
    <w:p w:rsidR="009A0AE4" w:rsidRDefault="009A0AE4" w:rsidP="009A0AE4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Where it is very hard to keep track of what needs to be built, in what sequence and what dependencies there are in the building process.</w:t>
      </w:r>
    </w:p>
    <w:p w:rsidR="009A0AE4" w:rsidRDefault="009A0AE4" w:rsidP="009A0AE4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Using an automation tool allows the build process to be more consistent.</w:t>
      </w:r>
    </w:p>
    <w:p w:rsidR="00206170" w:rsidRPr="00206170" w:rsidRDefault="00206170" w:rsidP="00206170">
      <w:pPr>
        <w:rPr>
          <w:color w:val="7030A0"/>
          <w:sz w:val="36"/>
          <w:szCs w:val="36"/>
        </w:rPr>
      </w:pPr>
      <w:r w:rsidRPr="00206170">
        <w:rPr>
          <w:color w:val="7030A0"/>
          <w:sz w:val="36"/>
          <w:szCs w:val="36"/>
        </w:rPr>
        <w:t xml:space="preserve">Unit </w:t>
      </w:r>
      <w:proofErr w:type="gramStart"/>
      <w:r w:rsidRPr="00206170">
        <w:rPr>
          <w:color w:val="7030A0"/>
          <w:sz w:val="36"/>
          <w:szCs w:val="36"/>
        </w:rPr>
        <w:t>Testing :</w:t>
      </w:r>
      <w:proofErr w:type="gramEnd"/>
    </w:p>
    <w:p w:rsidR="00206170" w:rsidRPr="00206170" w:rsidRDefault="00206170" w:rsidP="00206170">
      <w:pPr>
        <w:rPr>
          <w:sz w:val="36"/>
          <w:szCs w:val="36"/>
        </w:rPr>
      </w:pPr>
      <w:r w:rsidRPr="00206170">
        <w:rPr>
          <w:rFonts w:ascii="Arial" w:hAnsi="Arial" w:cs="Arial"/>
          <w:color w:val="0A0A0A"/>
          <w:sz w:val="36"/>
          <w:szCs w:val="36"/>
          <w:shd w:val="clear" w:color="auto" w:fill="FFFFFF"/>
        </w:rPr>
        <w:t>Unit testing is </w:t>
      </w:r>
      <w:r w:rsidRPr="00206170">
        <w:rPr>
          <w:sz w:val="36"/>
          <w:szCs w:val="36"/>
        </w:rPr>
        <w:t>a software development practice that involves testing the smallest, most isolated and testable parts of an application</w:t>
      </w:r>
      <w:r w:rsidRPr="00206170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3730DA" w:rsidRDefault="00206170" w:rsidP="003730DA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206170">
        <w:rPr>
          <w:rFonts w:ascii="Arial" w:hAnsi="Arial" w:cs="Arial"/>
          <w:color w:val="0A0A0A"/>
          <w:sz w:val="36"/>
          <w:szCs w:val="36"/>
          <w:shd w:val="clear" w:color="auto" w:fill="FFFFFF"/>
        </w:rPr>
        <w:t>Unit testing can be broken down into two main types:</w:t>
      </w:r>
    </w:p>
    <w:p w:rsidR="003730DA" w:rsidRDefault="00206170" w:rsidP="00F7798D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206170">
        <w:rPr>
          <w:rFonts w:ascii="Arial" w:hAnsi="Arial" w:cs="Arial"/>
          <w:color w:val="00B050"/>
          <w:sz w:val="36"/>
          <w:szCs w:val="36"/>
          <w:shd w:val="clear" w:color="auto" w:fill="FFFFFF"/>
        </w:rPr>
        <w:t>Manual unit testing:</w:t>
      </w:r>
      <w:r w:rsidRPr="00206170">
        <w:rPr>
          <w:rFonts w:ascii="Arial" w:hAnsi="Arial" w:cs="Arial"/>
          <w:color w:val="0A0A0A"/>
          <w:sz w:val="36"/>
          <w:szCs w:val="36"/>
          <w:shd w:val="clear" w:color="auto" w:fill="FFFFFF"/>
        </w:rPr>
        <w:t> This involves a developer manually writing and executing test cases for a single unit of code and verifying the output.</w:t>
      </w:r>
    </w:p>
    <w:p w:rsidR="00206170" w:rsidRPr="00206170" w:rsidRDefault="00206170" w:rsidP="00F7798D">
      <w:pPr>
        <w:rPr>
          <w:sz w:val="36"/>
          <w:szCs w:val="36"/>
        </w:rPr>
      </w:pPr>
      <w:r w:rsidRPr="00206170">
        <w:rPr>
          <w:rFonts w:ascii="Arial" w:hAnsi="Arial" w:cs="Arial"/>
          <w:color w:val="00B050"/>
          <w:sz w:val="36"/>
          <w:szCs w:val="36"/>
          <w:shd w:val="clear" w:color="auto" w:fill="FFFFFF"/>
        </w:rPr>
        <w:t>Automated unit testing:</w:t>
      </w:r>
      <w:r w:rsidRPr="00206170">
        <w:rPr>
          <w:rFonts w:ascii="Arial" w:hAnsi="Arial" w:cs="Arial"/>
          <w:color w:val="0A0A0A"/>
          <w:sz w:val="36"/>
          <w:szCs w:val="36"/>
          <w:shd w:val="clear" w:color="auto" w:fill="FFFFFF"/>
        </w:rPr>
        <w:t> Automated testing uses a framework or tool to create, run, and report on test cases. </w:t>
      </w:r>
    </w:p>
    <w:p w:rsidR="0066425E" w:rsidRPr="0066425E" w:rsidRDefault="0066425E" w:rsidP="00206170">
      <w:pPr>
        <w:rPr>
          <w:rFonts w:ascii="Arial" w:hAnsi="Arial" w:cs="Arial"/>
          <w:color w:val="7030A0"/>
          <w:sz w:val="36"/>
          <w:szCs w:val="36"/>
          <w:shd w:val="clear" w:color="auto" w:fill="FFFFFF"/>
        </w:rPr>
      </w:pPr>
      <w:r w:rsidRPr="0066425E">
        <w:rPr>
          <w:rFonts w:ascii="Arial" w:hAnsi="Arial" w:cs="Arial"/>
          <w:color w:val="7030A0"/>
          <w:sz w:val="36"/>
          <w:szCs w:val="36"/>
          <w:shd w:val="clear" w:color="auto" w:fill="FFFFFF"/>
        </w:rPr>
        <w:t xml:space="preserve">Static-Code </w:t>
      </w:r>
      <w:proofErr w:type="gramStart"/>
      <w:r w:rsidRPr="0066425E">
        <w:rPr>
          <w:rFonts w:ascii="Arial" w:hAnsi="Arial" w:cs="Arial"/>
          <w:color w:val="7030A0"/>
          <w:sz w:val="36"/>
          <w:szCs w:val="36"/>
          <w:shd w:val="clear" w:color="auto" w:fill="FFFFFF"/>
        </w:rPr>
        <w:t>Analysis :</w:t>
      </w:r>
      <w:proofErr w:type="gramEnd"/>
    </w:p>
    <w:p w:rsidR="00F7798D" w:rsidRDefault="0066425E" w:rsidP="00206170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66425E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Static analysis, also known as Static Application Security Testing (SAST), is a "white-box" approach that reviews the application's source code, </w:t>
      </w:r>
      <w:proofErr w:type="spellStart"/>
      <w:r w:rsidRPr="0066425E">
        <w:rPr>
          <w:rFonts w:ascii="Arial" w:hAnsi="Arial" w:cs="Arial"/>
          <w:color w:val="0A0A0A"/>
          <w:sz w:val="36"/>
          <w:szCs w:val="36"/>
          <w:shd w:val="clear" w:color="auto" w:fill="FFFFFF"/>
        </w:rPr>
        <w:t>bytecode</w:t>
      </w:r>
      <w:proofErr w:type="spellEnd"/>
      <w:r w:rsidRPr="0066425E">
        <w:rPr>
          <w:rFonts w:ascii="Arial" w:hAnsi="Arial" w:cs="Arial"/>
          <w:color w:val="0A0A0A"/>
          <w:sz w:val="36"/>
          <w:szCs w:val="36"/>
          <w:shd w:val="clear" w:color="auto" w:fill="FFFFFF"/>
        </w:rPr>
        <w:t>, or binary code to find defects.</w:t>
      </w:r>
    </w:p>
    <w:p w:rsidR="0066425E" w:rsidRDefault="0066425E" w:rsidP="00206170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Ex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:Sonarqube</w:t>
      </w:r>
      <w:proofErr w:type="spellEnd"/>
      <w:proofErr w:type="gramEnd"/>
    </w:p>
    <w:p w:rsidR="0066425E" w:rsidRPr="0066425E" w:rsidRDefault="0066425E" w:rsidP="00206170">
      <w:pPr>
        <w:rPr>
          <w:rFonts w:ascii="Arial" w:hAnsi="Arial" w:cs="Arial"/>
          <w:color w:val="7030A0"/>
          <w:sz w:val="36"/>
          <w:szCs w:val="36"/>
          <w:shd w:val="clear" w:color="auto" w:fill="FFFFFF"/>
        </w:rPr>
      </w:pPr>
      <w:r w:rsidRPr="0066425E">
        <w:rPr>
          <w:rFonts w:ascii="Arial" w:hAnsi="Arial" w:cs="Arial"/>
          <w:color w:val="7030A0"/>
          <w:sz w:val="36"/>
          <w:szCs w:val="36"/>
          <w:shd w:val="clear" w:color="auto" w:fill="FFFFFF"/>
        </w:rPr>
        <w:t xml:space="preserve">Dynamic Code </w:t>
      </w:r>
      <w:proofErr w:type="gramStart"/>
      <w:r w:rsidRPr="0066425E">
        <w:rPr>
          <w:rFonts w:ascii="Arial" w:hAnsi="Arial" w:cs="Arial"/>
          <w:color w:val="7030A0"/>
          <w:sz w:val="36"/>
          <w:szCs w:val="36"/>
          <w:shd w:val="clear" w:color="auto" w:fill="FFFFFF"/>
        </w:rPr>
        <w:t>Analysis :</w:t>
      </w:r>
      <w:proofErr w:type="gramEnd"/>
    </w:p>
    <w:p w:rsidR="0066425E" w:rsidRPr="0066425E" w:rsidRDefault="0066425E" w:rsidP="00206170">
      <w:pPr>
        <w:rPr>
          <w:sz w:val="36"/>
          <w:szCs w:val="36"/>
        </w:rPr>
      </w:pPr>
      <w:r w:rsidRPr="0066425E">
        <w:rPr>
          <w:rFonts w:ascii="Arial" w:hAnsi="Arial" w:cs="Arial"/>
          <w:color w:val="0A0A0A"/>
          <w:sz w:val="36"/>
          <w:szCs w:val="36"/>
          <w:shd w:val="clear" w:color="auto" w:fill="FFFFFF"/>
        </w:rPr>
        <w:t>Dynamic analysis, also called Dynamic Application Security Testing (DAST), is a "black-box" approach that evaluates the software's behavior by executing it in a real or simulated environment.</w:t>
      </w:r>
    </w:p>
    <w:p w:rsidR="00F7798D" w:rsidRDefault="004842F7" w:rsidP="004842F7">
      <w:pPr>
        <w:rPr>
          <w:color w:val="7030A0"/>
          <w:sz w:val="36"/>
          <w:szCs w:val="36"/>
        </w:rPr>
      </w:pPr>
      <w:r w:rsidRPr="004842F7">
        <w:rPr>
          <w:color w:val="7030A0"/>
          <w:sz w:val="36"/>
          <w:szCs w:val="36"/>
        </w:rPr>
        <w:t xml:space="preserve">Popular Build </w:t>
      </w:r>
      <w:proofErr w:type="gramStart"/>
      <w:r w:rsidRPr="004842F7">
        <w:rPr>
          <w:color w:val="7030A0"/>
          <w:sz w:val="36"/>
          <w:szCs w:val="36"/>
        </w:rPr>
        <w:t>Tools :</w:t>
      </w:r>
      <w:proofErr w:type="gramEnd"/>
    </w:p>
    <w:p w:rsidR="004842F7" w:rsidRDefault="004842F7" w:rsidP="004842F7">
      <w:pPr>
        <w:pStyle w:val="ListParagraph"/>
        <w:numPr>
          <w:ilvl w:val="0"/>
          <w:numId w:val="21"/>
        </w:numPr>
        <w:rPr>
          <w:color w:val="7030A0"/>
          <w:sz w:val="36"/>
          <w:szCs w:val="36"/>
        </w:rPr>
      </w:pPr>
      <w:r w:rsidRPr="00C66441">
        <w:rPr>
          <w:color w:val="00B050"/>
          <w:sz w:val="36"/>
          <w:szCs w:val="36"/>
        </w:rPr>
        <w:t>Java :</w:t>
      </w:r>
      <w:r>
        <w:rPr>
          <w:color w:val="7030A0"/>
          <w:sz w:val="36"/>
          <w:szCs w:val="36"/>
        </w:rPr>
        <w:t xml:space="preserve"> </w:t>
      </w:r>
      <w:r w:rsidRPr="00C66441">
        <w:rPr>
          <w:sz w:val="36"/>
          <w:szCs w:val="36"/>
        </w:rPr>
        <w:t xml:space="preserve">Maven, </w:t>
      </w:r>
      <w:proofErr w:type="spellStart"/>
      <w:r w:rsidRPr="00C66441">
        <w:rPr>
          <w:sz w:val="36"/>
          <w:szCs w:val="36"/>
        </w:rPr>
        <w:t>Gradle</w:t>
      </w:r>
      <w:proofErr w:type="spellEnd"/>
      <w:r w:rsidRPr="00C66441">
        <w:rPr>
          <w:sz w:val="36"/>
          <w:szCs w:val="36"/>
        </w:rPr>
        <w:t>, Ant</w:t>
      </w:r>
    </w:p>
    <w:p w:rsidR="004842F7" w:rsidRPr="00C66441" w:rsidRDefault="004842F7" w:rsidP="004842F7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C66441">
        <w:rPr>
          <w:color w:val="00B050"/>
          <w:sz w:val="36"/>
          <w:szCs w:val="36"/>
        </w:rPr>
        <w:t>Dot Net :</w:t>
      </w:r>
      <w:r>
        <w:rPr>
          <w:color w:val="7030A0"/>
          <w:sz w:val="36"/>
          <w:szCs w:val="36"/>
        </w:rPr>
        <w:t xml:space="preserve"> </w:t>
      </w:r>
      <w:r w:rsidRPr="00C66441">
        <w:rPr>
          <w:sz w:val="36"/>
          <w:szCs w:val="36"/>
        </w:rPr>
        <w:t>MS Build</w:t>
      </w:r>
    </w:p>
    <w:p w:rsidR="004842F7" w:rsidRDefault="004842F7" w:rsidP="004842F7">
      <w:pPr>
        <w:pStyle w:val="ListParagraph"/>
        <w:numPr>
          <w:ilvl w:val="0"/>
          <w:numId w:val="21"/>
        </w:numPr>
        <w:rPr>
          <w:color w:val="7030A0"/>
          <w:sz w:val="36"/>
          <w:szCs w:val="36"/>
        </w:rPr>
      </w:pPr>
      <w:r w:rsidRPr="00C66441">
        <w:rPr>
          <w:color w:val="00B050"/>
          <w:sz w:val="36"/>
          <w:szCs w:val="36"/>
        </w:rPr>
        <w:t>Node JS :</w:t>
      </w:r>
      <w:r>
        <w:rPr>
          <w:color w:val="7030A0"/>
          <w:sz w:val="36"/>
          <w:szCs w:val="36"/>
        </w:rPr>
        <w:t xml:space="preserve"> </w:t>
      </w:r>
      <w:r w:rsidRPr="00C66441">
        <w:rPr>
          <w:sz w:val="36"/>
          <w:szCs w:val="36"/>
        </w:rPr>
        <w:t xml:space="preserve">Gulp, </w:t>
      </w:r>
      <w:r w:rsidR="00C66441" w:rsidRPr="00C66441">
        <w:rPr>
          <w:sz w:val="36"/>
          <w:szCs w:val="36"/>
        </w:rPr>
        <w:t>Grunt</w:t>
      </w:r>
    </w:p>
    <w:p w:rsidR="00C66441" w:rsidRPr="004842F7" w:rsidRDefault="00C66441" w:rsidP="004842F7">
      <w:pPr>
        <w:pStyle w:val="ListParagraph"/>
        <w:numPr>
          <w:ilvl w:val="0"/>
          <w:numId w:val="21"/>
        </w:numPr>
        <w:rPr>
          <w:color w:val="7030A0"/>
          <w:sz w:val="36"/>
          <w:szCs w:val="36"/>
        </w:rPr>
      </w:pPr>
      <w:r w:rsidRPr="00C66441">
        <w:rPr>
          <w:color w:val="00B050"/>
          <w:sz w:val="36"/>
          <w:szCs w:val="36"/>
        </w:rPr>
        <w:t>C/C+</w:t>
      </w:r>
      <w:proofErr w:type="gramStart"/>
      <w:r w:rsidRPr="00C66441">
        <w:rPr>
          <w:color w:val="00B050"/>
          <w:sz w:val="36"/>
          <w:szCs w:val="36"/>
        </w:rPr>
        <w:t>+ :</w:t>
      </w:r>
      <w:proofErr w:type="gramEnd"/>
      <w:r>
        <w:rPr>
          <w:color w:val="7030A0"/>
          <w:sz w:val="36"/>
          <w:szCs w:val="36"/>
        </w:rPr>
        <w:t xml:space="preserve"> </w:t>
      </w:r>
      <w:r w:rsidRPr="00C66441">
        <w:rPr>
          <w:sz w:val="36"/>
          <w:szCs w:val="36"/>
        </w:rPr>
        <w:t xml:space="preserve">Make, </w:t>
      </w:r>
      <w:proofErr w:type="spellStart"/>
      <w:r w:rsidRPr="00C66441">
        <w:rPr>
          <w:sz w:val="36"/>
          <w:szCs w:val="36"/>
        </w:rPr>
        <w:t>cmake</w:t>
      </w:r>
      <w:proofErr w:type="spellEnd"/>
      <w:r w:rsidRPr="00C66441">
        <w:rPr>
          <w:sz w:val="36"/>
          <w:szCs w:val="36"/>
        </w:rPr>
        <w:t xml:space="preserve">, </w:t>
      </w:r>
      <w:proofErr w:type="spellStart"/>
      <w:r w:rsidRPr="00C66441">
        <w:rPr>
          <w:sz w:val="36"/>
          <w:szCs w:val="36"/>
        </w:rPr>
        <w:t>bmake</w:t>
      </w:r>
      <w:proofErr w:type="spellEnd"/>
      <w:r w:rsidRPr="00C66441">
        <w:rPr>
          <w:sz w:val="36"/>
          <w:szCs w:val="36"/>
        </w:rPr>
        <w:t xml:space="preserve"> etc.</w:t>
      </w:r>
    </w:p>
    <w:p w:rsidR="004842F7" w:rsidRDefault="00C66441" w:rsidP="004842F7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Which Build tool should I choose for my Project?</w:t>
      </w:r>
    </w:p>
    <w:p w:rsidR="00C66441" w:rsidRPr="00C66441" w:rsidRDefault="00C66441" w:rsidP="00C66441">
      <w:pPr>
        <w:pStyle w:val="ListParagraph"/>
        <w:numPr>
          <w:ilvl w:val="0"/>
          <w:numId w:val="22"/>
        </w:numPr>
        <w:rPr>
          <w:color w:val="00B050"/>
          <w:sz w:val="36"/>
          <w:szCs w:val="36"/>
        </w:rPr>
      </w:pPr>
      <w:r w:rsidRPr="00C66441">
        <w:rPr>
          <w:color w:val="00B050"/>
          <w:sz w:val="36"/>
          <w:szCs w:val="36"/>
        </w:rPr>
        <w:t xml:space="preserve">Apache </w:t>
      </w:r>
      <w:proofErr w:type="gramStart"/>
      <w:r w:rsidRPr="00C66441">
        <w:rPr>
          <w:color w:val="00B050"/>
          <w:sz w:val="36"/>
          <w:szCs w:val="36"/>
        </w:rPr>
        <w:t>maven :</w:t>
      </w:r>
      <w:proofErr w:type="gramEnd"/>
      <w:r>
        <w:rPr>
          <w:color w:val="00B050"/>
          <w:sz w:val="36"/>
          <w:szCs w:val="36"/>
        </w:rPr>
        <w:t xml:space="preserve"> </w:t>
      </w:r>
      <w:r w:rsidRPr="00C66441">
        <w:rPr>
          <w:rFonts w:ascii="Arial" w:hAnsi="Arial" w:cs="Arial"/>
          <w:color w:val="0A0A0A"/>
          <w:sz w:val="36"/>
          <w:szCs w:val="36"/>
          <w:shd w:val="clear" w:color="auto" w:fill="FFFFFF"/>
        </w:rPr>
        <w:t>Maven is a popular project management and build tool that uses a declarative, "convention-over-configuration" approach.</w:t>
      </w:r>
      <w:r w:rsidRPr="00C66441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 </w:t>
      </w:r>
    </w:p>
    <w:p w:rsidR="00C66441" w:rsidRPr="00C66441" w:rsidRDefault="00C66441" w:rsidP="00C66441">
      <w:pPr>
        <w:pStyle w:val="ListParagraph"/>
        <w:numPr>
          <w:ilvl w:val="0"/>
          <w:numId w:val="22"/>
        </w:numPr>
        <w:rPr>
          <w:color w:val="00B050"/>
          <w:sz w:val="36"/>
          <w:szCs w:val="36"/>
        </w:rPr>
      </w:pPr>
      <w:proofErr w:type="spellStart"/>
      <w:proofErr w:type="gramStart"/>
      <w:r w:rsidRPr="00C66441">
        <w:rPr>
          <w:color w:val="00B050"/>
          <w:sz w:val="36"/>
          <w:szCs w:val="36"/>
        </w:rPr>
        <w:t>Gradle</w:t>
      </w:r>
      <w:proofErr w:type="spellEnd"/>
      <w:r w:rsidRPr="00C66441">
        <w:rPr>
          <w:color w:val="00B050"/>
          <w:sz w:val="36"/>
          <w:szCs w:val="36"/>
        </w:rPr>
        <w:t xml:space="preserve"> :</w:t>
      </w:r>
      <w:proofErr w:type="gramEnd"/>
      <w:r>
        <w:rPr>
          <w:color w:val="00B050"/>
          <w:sz w:val="36"/>
          <w:szCs w:val="36"/>
        </w:rPr>
        <w:t xml:space="preserve"> </w:t>
      </w:r>
      <w:proofErr w:type="spellStart"/>
      <w:r w:rsidRPr="00C66441">
        <w:rPr>
          <w:rFonts w:ascii="Arial" w:hAnsi="Arial" w:cs="Arial"/>
          <w:color w:val="0A0A0A"/>
          <w:sz w:val="36"/>
          <w:szCs w:val="36"/>
          <w:shd w:val="clear" w:color="auto" w:fill="FFFFFF"/>
        </w:rPr>
        <w:t>Gradle</w:t>
      </w:r>
      <w:proofErr w:type="spellEnd"/>
      <w:r w:rsidRPr="00C66441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is a more modern, flexible, and high-performance build automation system that builds upon the concepts of Ant and Maven.</w:t>
      </w:r>
    </w:p>
    <w:p w:rsidR="00C66441" w:rsidRPr="00C66441" w:rsidRDefault="00C66441" w:rsidP="00C66441">
      <w:pPr>
        <w:pStyle w:val="ListParagraph"/>
        <w:numPr>
          <w:ilvl w:val="0"/>
          <w:numId w:val="22"/>
        </w:numPr>
        <w:rPr>
          <w:color w:val="00B050"/>
          <w:sz w:val="36"/>
          <w:szCs w:val="36"/>
        </w:rPr>
      </w:pPr>
      <w:proofErr w:type="gramStart"/>
      <w:r w:rsidRPr="00C66441">
        <w:rPr>
          <w:color w:val="00B050"/>
          <w:sz w:val="36"/>
          <w:szCs w:val="36"/>
        </w:rPr>
        <w:t>Ant :</w:t>
      </w:r>
      <w:proofErr w:type="gramEnd"/>
      <w:r>
        <w:rPr>
          <w:color w:val="00B050"/>
          <w:sz w:val="36"/>
          <w:szCs w:val="36"/>
        </w:rPr>
        <w:t xml:space="preserve"> </w:t>
      </w:r>
      <w:r w:rsidRPr="00C66441">
        <w:rPr>
          <w:rFonts w:ascii="Arial" w:hAnsi="Arial" w:cs="Arial"/>
          <w:color w:val="0A0A0A"/>
          <w:sz w:val="36"/>
          <w:szCs w:val="36"/>
          <w:shd w:val="clear" w:color="auto" w:fill="FFFFFF"/>
        </w:rPr>
        <w:t>Ant is the oldest of the three build tools and is highly flexible but procedural.</w:t>
      </w:r>
    </w:p>
    <w:p w:rsidR="00C66441" w:rsidRPr="00C66441" w:rsidRDefault="00C66441" w:rsidP="004842F7">
      <w:pPr>
        <w:rPr>
          <w:color w:val="7030A0"/>
          <w:sz w:val="36"/>
          <w:szCs w:val="36"/>
        </w:rPr>
      </w:pPr>
    </w:p>
    <w:p w:rsidR="00F7798D" w:rsidRDefault="00F7798D" w:rsidP="003730DA">
      <w:pPr>
        <w:pStyle w:val="ListParagraph"/>
        <w:rPr>
          <w:sz w:val="36"/>
          <w:szCs w:val="36"/>
        </w:rPr>
      </w:pPr>
    </w:p>
    <w:p w:rsidR="00B72ECD" w:rsidRPr="009A3A34" w:rsidRDefault="00B72ECD" w:rsidP="009A3A34">
      <w:pPr>
        <w:rPr>
          <w:sz w:val="36"/>
          <w:szCs w:val="36"/>
        </w:rPr>
      </w:pPr>
    </w:p>
    <w:sectPr w:rsidR="00B72ECD" w:rsidRPr="009A3A34" w:rsidSect="006703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4C1B"/>
    <w:multiLevelType w:val="hybridMultilevel"/>
    <w:tmpl w:val="CA605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D5888"/>
    <w:multiLevelType w:val="hybridMultilevel"/>
    <w:tmpl w:val="4A86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F0F1D"/>
    <w:multiLevelType w:val="hybridMultilevel"/>
    <w:tmpl w:val="E704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D48E6"/>
    <w:multiLevelType w:val="hybridMultilevel"/>
    <w:tmpl w:val="C7407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0E1CDC"/>
    <w:multiLevelType w:val="multilevel"/>
    <w:tmpl w:val="629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D4F3B"/>
    <w:multiLevelType w:val="hybridMultilevel"/>
    <w:tmpl w:val="BA58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141EE"/>
    <w:multiLevelType w:val="multilevel"/>
    <w:tmpl w:val="629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EA49F6"/>
    <w:multiLevelType w:val="hybridMultilevel"/>
    <w:tmpl w:val="32D45B98"/>
    <w:lvl w:ilvl="0" w:tplc="EBA6C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71820"/>
    <w:multiLevelType w:val="multilevel"/>
    <w:tmpl w:val="4CC4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41040E"/>
    <w:multiLevelType w:val="multilevel"/>
    <w:tmpl w:val="629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BE7543"/>
    <w:multiLevelType w:val="hybridMultilevel"/>
    <w:tmpl w:val="996A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64A97"/>
    <w:multiLevelType w:val="hybridMultilevel"/>
    <w:tmpl w:val="557248BC"/>
    <w:lvl w:ilvl="0" w:tplc="EA38EC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7B21AB"/>
    <w:multiLevelType w:val="hybridMultilevel"/>
    <w:tmpl w:val="A10271D6"/>
    <w:lvl w:ilvl="0" w:tplc="EBA6C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86F7E"/>
    <w:multiLevelType w:val="hybridMultilevel"/>
    <w:tmpl w:val="0532CE6E"/>
    <w:lvl w:ilvl="0" w:tplc="EBA6C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D6E67"/>
    <w:multiLevelType w:val="multilevel"/>
    <w:tmpl w:val="52E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F31365"/>
    <w:multiLevelType w:val="multilevel"/>
    <w:tmpl w:val="629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F1604B"/>
    <w:multiLevelType w:val="hybridMultilevel"/>
    <w:tmpl w:val="D8AE0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FB5293"/>
    <w:multiLevelType w:val="hybridMultilevel"/>
    <w:tmpl w:val="B3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594180"/>
    <w:multiLevelType w:val="hybridMultilevel"/>
    <w:tmpl w:val="D9841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A52CB4"/>
    <w:multiLevelType w:val="multilevel"/>
    <w:tmpl w:val="629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B16980"/>
    <w:multiLevelType w:val="hybridMultilevel"/>
    <w:tmpl w:val="3750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4A043C"/>
    <w:multiLevelType w:val="hybridMultilevel"/>
    <w:tmpl w:val="DFA6608A"/>
    <w:lvl w:ilvl="0" w:tplc="EBA6C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20"/>
  </w:num>
  <w:num w:numId="5">
    <w:abstractNumId w:val="0"/>
  </w:num>
  <w:num w:numId="6">
    <w:abstractNumId w:val="5"/>
  </w:num>
  <w:num w:numId="7">
    <w:abstractNumId w:val="8"/>
  </w:num>
  <w:num w:numId="8">
    <w:abstractNumId w:val="16"/>
  </w:num>
  <w:num w:numId="9">
    <w:abstractNumId w:val="14"/>
  </w:num>
  <w:num w:numId="10">
    <w:abstractNumId w:val="18"/>
  </w:num>
  <w:num w:numId="11">
    <w:abstractNumId w:val="9"/>
  </w:num>
  <w:num w:numId="12">
    <w:abstractNumId w:val="19"/>
  </w:num>
  <w:num w:numId="13">
    <w:abstractNumId w:val="6"/>
  </w:num>
  <w:num w:numId="14">
    <w:abstractNumId w:val="4"/>
  </w:num>
  <w:num w:numId="15">
    <w:abstractNumId w:val="15"/>
  </w:num>
  <w:num w:numId="16">
    <w:abstractNumId w:val="3"/>
  </w:num>
  <w:num w:numId="17">
    <w:abstractNumId w:val="1"/>
  </w:num>
  <w:num w:numId="18">
    <w:abstractNumId w:val="11"/>
  </w:num>
  <w:num w:numId="19">
    <w:abstractNumId w:val="21"/>
  </w:num>
  <w:num w:numId="20">
    <w:abstractNumId w:val="7"/>
  </w:num>
  <w:num w:numId="21">
    <w:abstractNumId w:val="13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5748BF"/>
    <w:rsid w:val="001E7E56"/>
    <w:rsid w:val="00205D48"/>
    <w:rsid w:val="00206170"/>
    <w:rsid w:val="002432A9"/>
    <w:rsid w:val="002538E4"/>
    <w:rsid w:val="00303FA9"/>
    <w:rsid w:val="003730DA"/>
    <w:rsid w:val="003803B1"/>
    <w:rsid w:val="00382E9C"/>
    <w:rsid w:val="003A05A4"/>
    <w:rsid w:val="003C2020"/>
    <w:rsid w:val="003C7C46"/>
    <w:rsid w:val="00400ADD"/>
    <w:rsid w:val="00431227"/>
    <w:rsid w:val="004842F7"/>
    <w:rsid w:val="00546BC1"/>
    <w:rsid w:val="005748BF"/>
    <w:rsid w:val="0066425E"/>
    <w:rsid w:val="006703D0"/>
    <w:rsid w:val="006A7BB7"/>
    <w:rsid w:val="0088685B"/>
    <w:rsid w:val="008907B7"/>
    <w:rsid w:val="00891150"/>
    <w:rsid w:val="00932B6B"/>
    <w:rsid w:val="00951287"/>
    <w:rsid w:val="009A0AE4"/>
    <w:rsid w:val="009A3A34"/>
    <w:rsid w:val="00B72ECD"/>
    <w:rsid w:val="00C66441"/>
    <w:rsid w:val="00C739EC"/>
    <w:rsid w:val="00CC711C"/>
    <w:rsid w:val="00D9049B"/>
    <w:rsid w:val="00F442AA"/>
    <w:rsid w:val="00F7798D"/>
    <w:rsid w:val="00FD4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arc" idref="#_x0000_s1086"/>
        <o:r id="V:Rule10" type="arc" idref="#_x0000_s1085"/>
        <o:r id="V:Rule28" type="connector" idref="#_x0000_s1068"/>
        <o:r id="V:Rule29" type="connector" idref="#_x0000_s1080"/>
        <o:r id="V:Rule30" type="connector" idref="#_x0000_s1043"/>
        <o:r id="V:Rule31" type="connector" idref="#_x0000_s1035"/>
        <o:r id="V:Rule32" type="connector" idref="#_x0000_s1083"/>
        <o:r id="V:Rule33" type="connector" idref="#_x0000_s1088"/>
        <o:r id="V:Rule34" type="connector" idref="#_x0000_s1069"/>
        <o:r id="V:Rule35" type="connector" idref="#_x0000_s1081"/>
        <o:r id="V:Rule36" type="connector" idref="#_x0000_s1036"/>
        <o:r id="V:Rule37" type="connector" idref="#_x0000_s1070"/>
        <o:r id="V:Rule38" type="connector" idref="#_x0000_s1076"/>
        <o:r id="V:Rule39" type="connector" idref="#_x0000_s1073"/>
        <o:r id="V:Rule40" type="connector" idref="#_x0000_s1066"/>
        <o:r id="V:Rule41" type="connector" idref="#_x0000_s1084"/>
        <o:r id="V:Rule42" type="connector" idref="#_x0000_s1077"/>
        <o:r id="V:Rule43" type="connector" idref="#_x0000_s1040"/>
        <o:r id="V:Rule44" type="connector" idref="#_x0000_s1065"/>
        <o:r id="V:Rule45" type="connector" idref="#_x0000_s1078"/>
        <o:r id="V:Rule46" type="connector" idref="#_x0000_s1038"/>
        <o:r id="V:Rule47" type="connector" idref="#_x0000_s1079"/>
        <o:r id="V:Rule48" type="connector" idref="#_x0000_s1082"/>
        <o:r id="V:Rule49" type="connector" idref="#_x0000_s1039"/>
        <o:r id="V:Rule50" type="connector" idref="#_x0000_s1042"/>
        <o:r id="V:Rule51" type="connector" idref="#_x0000_s1044"/>
        <o:r id="V:Rule52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6703D0"/>
  </w:style>
  <w:style w:type="paragraph" w:styleId="Heading1">
    <w:name w:val="heading 1"/>
    <w:basedOn w:val="Normal"/>
    <w:next w:val="Normal"/>
    <w:uiPriority w:val="5"/>
    <w:qFormat/>
    <w:rsid w:val="006703D0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6703D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6703D0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6703D0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6703D0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6703D0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6703D0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6703D0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6703D0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6703D0"/>
    <w:rPr>
      <w:color w:val="808080"/>
    </w:rPr>
  </w:style>
  <w:style w:type="paragraph" w:customStyle="1" w:styleId="Account">
    <w:name w:val="Account"/>
    <w:semiHidden/>
    <w:rsid w:val="006703D0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6703D0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6703D0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6703D0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6703D0"/>
    <w:rPr>
      <w:i/>
      <w:iCs/>
    </w:rPr>
  </w:style>
  <w:style w:type="character" w:styleId="Strong">
    <w:name w:val="Strong"/>
    <w:basedOn w:val="DefaultParagraphFont"/>
    <w:uiPriority w:val="22"/>
    <w:qFormat/>
    <w:rsid w:val="006703D0"/>
    <w:rPr>
      <w:b/>
      <w:bCs/>
    </w:rPr>
  </w:style>
  <w:style w:type="paragraph" w:customStyle="1" w:styleId="underline">
    <w:name w:val="underline"/>
    <w:semiHidden/>
    <w:rsid w:val="006703D0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6703D0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5748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BF"/>
    <w:rPr>
      <w:rFonts w:ascii="Tahoma" w:hAnsi="Tahoma" w:cs="Tahoma"/>
      <w:sz w:val="16"/>
      <w:szCs w:val="16"/>
    </w:rPr>
  </w:style>
  <w:style w:type="character" w:customStyle="1" w:styleId="vkekvd">
    <w:name w:val="vkekvd"/>
    <w:basedOn w:val="DefaultParagraphFont"/>
    <w:rsid w:val="002538E4"/>
  </w:style>
  <w:style w:type="character" w:customStyle="1" w:styleId="t286pc">
    <w:name w:val="t286pc"/>
    <w:basedOn w:val="DefaultParagraphFont"/>
    <w:rsid w:val="002538E4"/>
  </w:style>
  <w:style w:type="character" w:styleId="Hyperlink">
    <w:name w:val="Hyperlink"/>
    <w:basedOn w:val="DefaultParagraphFont"/>
    <w:uiPriority w:val="99"/>
    <w:semiHidden/>
    <w:rsid w:val="006A7BB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798D"/>
    <w:rPr>
      <w:rFonts w:ascii="Courier New" w:eastAsia="Times New Roman" w:hAnsi="Courier New" w:cs="Courier New"/>
      <w:sz w:val="20"/>
    </w:rPr>
  </w:style>
  <w:style w:type="character" w:customStyle="1" w:styleId="pl-c1">
    <w:name w:val="pl-c1"/>
    <w:basedOn w:val="DefaultParagraphFont"/>
    <w:rsid w:val="00F7798D"/>
  </w:style>
  <w:style w:type="character" w:customStyle="1" w:styleId="pl-k">
    <w:name w:val="pl-k"/>
    <w:basedOn w:val="DefaultParagraphFont"/>
    <w:rsid w:val="00F779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8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5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01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14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5F1B"/>
    <w:rsid w:val="001F384B"/>
    <w:rsid w:val="002A7F23"/>
    <w:rsid w:val="008F7796"/>
    <w:rsid w:val="00AB7603"/>
    <w:rsid w:val="00E65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84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BUILD OVERVIEW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764BD784-59CC-47E1-99D2-8476A1D56A14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210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/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16</cp:revision>
  <dcterms:created xsi:type="dcterms:W3CDTF">2025-08-27T12:48:00Z</dcterms:created>
  <dcterms:modified xsi:type="dcterms:W3CDTF">2025-08-28T09:14:00Z</dcterms:modified>
</cp:coreProperties>
</file>